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1C24B" w14:textId="77777777" w:rsidR="00594AD8" w:rsidRPr="002845CB" w:rsidRDefault="00594AD8" w:rsidP="006E2E1B">
      <w:pPr>
        <w:pStyle w:val="13"/>
        <w:spacing w:before="240"/>
        <w:jc w:val="center"/>
        <w:rPr>
          <w:b/>
          <w:sz w:val="32"/>
          <w:szCs w:val="32"/>
        </w:rPr>
      </w:pPr>
      <w:bookmarkStart w:id="0" w:name="_Toc525734930"/>
      <w:bookmarkStart w:id="1" w:name="_Toc525735200"/>
      <w:bookmarkStart w:id="2" w:name="_Toc525735265"/>
      <w:r w:rsidRPr="002845CB">
        <w:rPr>
          <w:b/>
          <w:sz w:val="32"/>
          <w:szCs w:val="32"/>
        </w:rPr>
        <w:t>МИНОБРНАУКИ РОССИИ</w:t>
      </w:r>
      <w:bookmarkEnd w:id="0"/>
      <w:bookmarkEnd w:id="1"/>
      <w:bookmarkEnd w:id="2"/>
    </w:p>
    <w:p w14:paraId="4137B593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3" w:name="_Toc525734931"/>
      <w:bookmarkStart w:id="4" w:name="_Toc525735201"/>
      <w:bookmarkStart w:id="5" w:name="_Toc525735266"/>
      <w:r w:rsidRPr="002845CB">
        <w:rPr>
          <w:b/>
          <w:sz w:val="32"/>
          <w:szCs w:val="32"/>
        </w:rPr>
        <w:t>Санкт-Петербургский государственный</w:t>
      </w:r>
      <w:bookmarkEnd w:id="3"/>
      <w:bookmarkEnd w:id="4"/>
      <w:bookmarkEnd w:id="5"/>
    </w:p>
    <w:p w14:paraId="113DABAF" w14:textId="77777777" w:rsidR="00594AD8" w:rsidRPr="002845CB" w:rsidRDefault="00E64889" w:rsidP="00A0225C">
      <w:pPr>
        <w:pStyle w:val="13"/>
        <w:jc w:val="center"/>
        <w:rPr>
          <w:b/>
          <w:sz w:val="32"/>
          <w:szCs w:val="32"/>
        </w:rPr>
      </w:pPr>
      <w:bookmarkStart w:id="6" w:name="_Toc525734932"/>
      <w:bookmarkStart w:id="7" w:name="_Toc525735202"/>
      <w:bookmarkStart w:id="8" w:name="_Toc525735267"/>
      <w:r w:rsidRPr="002845CB">
        <w:rPr>
          <w:b/>
          <w:sz w:val="32"/>
          <w:szCs w:val="32"/>
        </w:rPr>
        <w:t>электротехнический университет</w:t>
      </w:r>
      <w:bookmarkEnd w:id="6"/>
      <w:bookmarkEnd w:id="7"/>
      <w:bookmarkEnd w:id="8"/>
    </w:p>
    <w:p w14:paraId="05F025E7" w14:textId="77777777" w:rsidR="00594AD8" w:rsidRPr="002845CB" w:rsidRDefault="00594AD8" w:rsidP="00A0225C">
      <w:pPr>
        <w:pStyle w:val="13"/>
        <w:jc w:val="center"/>
        <w:rPr>
          <w:b/>
          <w:sz w:val="32"/>
          <w:szCs w:val="32"/>
        </w:rPr>
      </w:pPr>
      <w:bookmarkStart w:id="9" w:name="_Toc525734933"/>
      <w:bookmarkStart w:id="10" w:name="_Toc525735203"/>
      <w:bookmarkStart w:id="11" w:name="_Toc525735268"/>
      <w:r w:rsidRPr="002845CB">
        <w:rPr>
          <w:b/>
          <w:sz w:val="32"/>
          <w:szCs w:val="32"/>
        </w:rPr>
        <w:t>«ЛЭТИ» им. В.И. Ульянова (Ленина)</w:t>
      </w:r>
      <w:bookmarkEnd w:id="9"/>
      <w:bookmarkEnd w:id="10"/>
      <w:bookmarkEnd w:id="11"/>
    </w:p>
    <w:p w14:paraId="68EAD3C6" w14:textId="739B35A7" w:rsidR="007F6E90" w:rsidRPr="00D02713" w:rsidRDefault="00594AD8" w:rsidP="00A0225C">
      <w:pPr>
        <w:pStyle w:val="13"/>
        <w:jc w:val="center"/>
        <w:rPr>
          <w:b/>
          <w:sz w:val="28"/>
          <w:szCs w:val="28"/>
        </w:rPr>
      </w:pPr>
      <w:bookmarkStart w:id="12" w:name="_Toc525734934"/>
      <w:bookmarkStart w:id="13" w:name="_Toc525735204"/>
      <w:bookmarkStart w:id="14" w:name="_Toc525735269"/>
      <w:r w:rsidRPr="002845CB">
        <w:rPr>
          <w:b/>
          <w:sz w:val="28"/>
          <w:szCs w:val="28"/>
        </w:rPr>
        <w:t xml:space="preserve">Кафедра </w:t>
      </w:r>
      <w:bookmarkEnd w:id="12"/>
      <w:bookmarkEnd w:id="13"/>
      <w:bookmarkEnd w:id="14"/>
      <w:r w:rsidR="00D02713">
        <w:rPr>
          <w:b/>
          <w:sz w:val="28"/>
          <w:szCs w:val="28"/>
        </w:rPr>
        <w:t>САПР</w:t>
      </w:r>
    </w:p>
    <w:p w14:paraId="13CB505D" w14:textId="77777777" w:rsidR="007F6E90" w:rsidRPr="00E478EF" w:rsidRDefault="007F6E90" w:rsidP="00A0225C">
      <w:pPr>
        <w:spacing w:line="360" w:lineRule="auto"/>
        <w:ind w:firstLine="0"/>
        <w:rPr>
          <w:sz w:val="28"/>
          <w:szCs w:val="28"/>
        </w:rPr>
      </w:pPr>
    </w:p>
    <w:p w14:paraId="79D6B5CE" w14:textId="77777777" w:rsidR="00594AD8" w:rsidRDefault="00594AD8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D099E9D" w14:textId="77777777" w:rsidR="00594AD8" w:rsidRPr="002845CB" w:rsidRDefault="00594AD8" w:rsidP="00A0225C">
      <w:pPr>
        <w:pStyle w:val="13"/>
        <w:jc w:val="center"/>
        <w:rPr>
          <w:b/>
          <w:sz w:val="28"/>
          <w:szCs w:val="28"/>
        </w:rPr>
      </w:pPr>
    </w:p>
    <w:p w14:paraId="3516D3C3" w14:textId="24664D31" w:rsidR="00905D49" w:rsidRDefault="00A76C7A" w:rsidP="00B06C4C">
      <w:pPr>
        <w:pStyle w:val="13"/>
        <w:jc w:val="center"/>
        <w:rPr>
          <w:rStyle w:val="aff"/>
          <w:caps/>
          <w:smallCaps w:val="0"/>
          <w:sz w:val="28"/>
          <w:szCs w:val="28"/>
        </w:rPr>
      </w:pPr>
      <w:bookmarkStart w:id="15" w:name="_Toc525734935"/>
      <w:bookmarkStart w:id="16" w:name="_Toc525735205"/>
      <w:bookmarkStart w:id="17" w:name="_Toc525735270"/>
      <w:r w:rsidRPr="002845CB">
        <w:rPr>
          <w:rStyle w:val="aff"/>
          <w:caps/>
          <w:smallCaps w:val="0"/>
          <w:sz w:val="28"/>
          <w:szCs w:val="28"/>
        </w:rPr>
        <w:t>отчет</w:t>
      </w:r>
      <w:bookmarkEnd w:id="15"/>
      <w:bookmarkEnd w:id="16"/>
      <w:bookmarkEnd w:id="17"/>
    </w:p>
    <w:p w14:paraId="03AC1EA8" w14:textId="45477BA7" w:rsidR="00D02713" w:rsidRPr="002845CB" w:rsidRDefault="00D02713" w:rsidP="00D02713">
      <w:pPr>
        <w:pStyle w:val="120"/>
      </w:pPr>
    </w:p>
    <w:p w14:paraId="33D9642A" w14:textId="73B57261" w:rsidR="00D02713" w:rsidRDefault="00D02713" w:rsidP="00A0225C">
      <w:pPr>
        <w:pStyle w:val="13"/>
        <w:jc w:val="center"/>
        <w:rPr>
          <w:b/>
          <w:sz w:val="28"/>
          <w:szCs w:val="28"/>
        </w:rPr>
      </w:pPr>
      <w:bookmarkStart w:id="18" w:name="_Toc525734937"/>
      <w:bookmarkStart w:id="19" w:name="_Toc525735207"/>
      <w:bookmarkStart w:id="20" w:name="_Toc525735272"/>
      <w:r>
        <w:rPr>
          <w:b/>
          <w:sz w:val="28"/>
          <w:szCs w:val="28"/>
        </w:rPr>
        <w:t xml:space="preserve">по </w:t>
      </w:r>
      <w:r w:rsidR="00EF3BD8">
        <w:rPr>
          <w:b/>
          <w:sz w:val="28"/>
          <w:szCs w:val="28"/>
        </w:rPr>
        <w:t>курсовой работе</w:t>
      </w:r>
      <w:r>
        <w:rPr>
          <w:b/>
          <w:sz w:val="28"/>
          <w:szCs w:val="28"/>
        </w:rPr>
        <w:t xml:space="preserve"> </w:t>
      </w:r>
    </w:p>
    <w:p w14:paraId="47C6BACD" w14:textId="4314F9C7" w:rsidR="00B06C4C" w:rsidRDefault="00B27337" w:rsidP="00A0225C">
      <w:pPr>
        <w:pStyle w:val="13"/>
        <w:jc w:val="center"/>
        <w:rPr>
          <w:b/>
          <w:sz w:val="28"/>
          <w:szCs w:val="28"/>
        </w:rPr>
      </w:pPr>
      <w:r w:rsidRPr="002845CB">
        <w:rPr>
          <w:b/>
          <w:sz w:val="28"/>
          <w:szCs w:val="28"/>
        </w:rPr>
        <w:t>по дисциплине «</w:t>
      </w:r>
      <w:r w:rsidR="00D02713">
        <w:rPr>
          <w:b/>
          <w:sz w:val="28"/>
          <w:szCs w:val="28"/>
        </w:rPr>
        <w:t>Алгоритмы и Структуры Данных</w:t>
      </w:r>
      <w:r w:rsidRPr="002845CB">
        <w:rPr>
          <w:b/>
          <w:sz w:val="28"/>
          <w:szCs w:val="28"/>
        </w:rPr>
        <w:t>»</w:t>
      </w:r>
      <w:bookmarkEnd w:id="18"/>
      <w:bookmarkEnd w:id="19"/>
      <w:bookmarkEnd w:id="20"/>
    </w:p>
    <w:p w14:paraId="16BF0F27" w14:textId="03CABD38" w:rsidR="00D02713" w:rsidRPr="002D2CF1" w:rsidRDefault="00C43A91" w:rsidP="00A0225C">
      <w:pPr>
        <w:pStyle w:val="1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</w:t>
      </w:r>
      <w:r w:rsidR="002D2CF1">
        <w:rPr>
          <w:b/>
          <w:sz w:val="28"/>
          <w:szCs w:val="28"/>
        </w:rPr>
        <w:t xml:space="preserve">ариант </w:t>
      </w:r>
      <w:r w:rsidR="00314F5B">
        <w:rPr>
          <w:b/>
          <w:sz w:val="28"/>
          <w:szCs w:val="28"/>
          <w:lang w:val="en-US"/>
        </w:rPr>
        <w:t>3</w:t>
      </w:r>
    </w:p>
    <w:p w14:paraId="6E738649" w14:textId="13A09A04" w:rsidR="00594AD8" w:rsidRPr="00D02713" w:rsidRDefault="00594AD8" w:rsidP="00D02713">
      <w:pPr>
        <w:pStyle w:val="13"/>
        <w:rPr>
          <w:b/>
          <w:sz w:val="28"/>
          <w:szCs w:val="28"/>
        </w:rPr>
      </w:pPr>
    </w:p>
    <w:p w14:paraId="60F38EAF" w14:textId="77777777" w:rsidR="00040050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7AB5CCA0" w14:textId="77777777" w:rsidR="00040050" w:rsidRPr="00BE4534" w:rsidRDefault="00040050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2B781C66" w14:textId="77777777" w:rsidR="00DB1E5E" w:rsidRDefault="00DB1E5E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39E63BB6" w14:textId="77777777" w:rsidR="00F365F1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508D99F8" w14:textId="77777777" w:rsidR="00F365F1" w:rsidRPr="00BE4534" w:rsidRDefault="00F365F1" w:rsidP="00A0225C">
      <w:pPr>
        <w:spacing w:line="360" w:lineRule="auto"/>
        <w:ind w:firstLine="0"/>
        <w:jc w:val="center"/>
        <w:rPr>
          <w:sz w:val="28"/>
          <w:szCs w:val="28"/>
        </w:rPr>
      </w:pPr>
    </w:p>
    <w:p w14:paraId="6358ABAA" w14:textId="77777777" w:rsidR="00DB1E5E" w:rsidRPr="00216686" w:rsidRDefault="00DB1E5E" w:rsidP="00A0225C">
      <w:pPr>
        <w:spacing w:line="360" w:lineRule="auto"/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57A3A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BBE7A2A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216686" w:rsidRPr="00216686">
              <w:rPr>
                <w:sz w:val="28"/>
                <w:szCs w:val="28"/>
              </w:rPr>
              <w:t>8301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5617C3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7E642F5" w14:textId="35F565A0" w:rsidR="007F6E90" w:rsidRPr="00216686" w:rsidRDefault="001856FC" w:rsidP="00A0225C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Чередилина Е. А.</w:t>
            </w:r>
          </w:p>
        </w:tc>
      </w:tr>
      <w:tr w:rsidR="007F6E90" w:rsidRPr="00BE4534" w14:paraId="13E85479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C0064F4" w14:textId="77777777" w:rsidR="007F6E90" w:rsidRPr="006A4BCC" w:rsidRDefault="00594AD8" w:rsidP="00A0225C">
            <w:pPr>
              <w:ind w:firstLine="0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DAE11" w14:textId="77777777" w:rsidR="007F6E90" w:rsidRPr="006A4BCC" w:rsidRDefault="007F6E90" w:rsidP="00A0225C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17BC2AD" w14:textId="1BAE60CB" w:rsidR="007F6E90" w:rsidRPr="00216686" w:rsidRDefault="00D02713" w:rsidP="00A0225C">
            <w:pPr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</w:t>
            </w:r>
            <w:r w:rsidR="00F55102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52FD4F77" w14:textId="77777777" w:rsidR="00A34642" w:rsidRDefault="00A34642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</w:p>
    <w:p w14:paraId="5ADE7A32" w14:textId="77777777" w:rsidR="00706E41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2402B492" w14:textId="77777777" w:rsidR="006A5A0E" w:rsidRPr="006A5A0E" w:rsidRDefault="006A5A0E" w:rsidP="00A0225C">
      <w:pPr>
        <w:spacing w:line="360" w:lineRule="auto"/>
        <w:ind w:firstLine="0"/>
        <w:jc w:val="center"/>
        <w:rPr>
          <w:bCs/>
          <w:sz w:val="28"/>
          <w:szCs w:val="28"/>
          <w:lang w:val="en-US"/>
        </w:rPr>
      </w:pPr>
    </w:p>
    <w:p w14:paraId="16D607CE" w14:textId="77777777" w:rsidR="00706E41" w:rsidRPr="00BE4534" w:rsidRDefault="00706E41" w:rsidP="00A0225C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D96E88A" w14:textId="32564EDC" w:rsidR="000864C1" w:rsidRDefault="002D2CF1" w:rsidP="00D02713">
      <w:pPr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14:paraId="40F8566A" w14:textId="27F6F826" w:rsidR="006A79F3" w:rsidRPr="0043023C" w:rsidRDefault="00A413A5" w:rsidP="0043023C">
      <w:pPr>
        <w:pStyle w:val="2a"/>
      </w:pPr>
      <w:r w:rsidRPr="0043023C">
        <w:lastRenderedPageBreak/>
        <w:t>Цель работы</w:t>
      </w:r>
    </w:p>
    <w:p w14:paraId="489A854C" w14:textId="77777777" w:rsidR="0043023C" w:rsidRDefault="0043023C" w:rsidP="0043023C">
      <w:pPr>
        <w:pStyle w:val="2a"/>
      </w:pPr>
    </w:p>
    <w:p w14:paraId="0D44181A" w14:textId="31AA3905" w:rsidR="00A413A5" w:rsidRPr="00D82166" w:rsidRDefault="00252C13" w:rsidP="0043023C">
      <w:pPr>
        <w:pStyle w:val="120"/>
        <w:spacing w:line="360" w:lineRule="auto"/>
        <w:ind w:firstLine="567"/>
        <w:rPr>
          <w:sz w:val="28"/>
        </w:rPr>
      </w:pPr>
      <w:r w:rsidRPr="00D82166">
        <w:rPr>
          <w:sz w:val="28"/>
        </w:rPr>
        <w:t>Реализовать</w:t>
      </w:r>
      <w:r w:rsidR="009921A9" w:rsidRPr="00D82166">
        <w:rPr>
          <w:sz w:val="28"/>
        </w:rPr>
        <w:t xml:space="preserve"> программу принимающую </w:t>
      </w:r>
      <w:r w:rsidR="00EF3BD8" w:rsidRPr="00D82166">
        <w:rPr>
          <w:sz w:val="28"/>
        </w:rPr>
        <w:t>список ребер из файла, представляющий собой граф</w:t>
      </w:r>
      <w:r w:rsidR="00A413A5" w:rsidRPr="00D82166">
        <w:rPr>
          <w:sz w:val="28"/>
        </w:rPr>
        <w:t>.</w:t>
      </w:r>
      <w:r w:rsidR="00EF3BD8" w:rsidRPr="00D82166">
        <w:rPr>
          <w:sz w:val="28"/>
        </w:rPr>
        <w:t xml:space="preserve"> Далее следует рассчитать максимальный поток в заданном графе методом </w:t>
      </w:r>
      <w:r w:rsidR="006C5BB7">
        <w:rPr>
          <w:sz w:val="28"/>
        </w:rPr>
        <w:t>«</w:t>
      </w:r>
      <w:hyperlink r:id="rId8" w:history="1">
        <w:r w:rsidR="00EF3BD8" w:rsidRPr="006C5BB7">
          <w:rPr>
            <w:rStyle w:val="af7"/>
            <w:color w:val="000000" w:themeColor="text1"/>
            <w:sz w:val="28"/>
            <w:u w:val="none"/>
          </w:rPr>
          <w:t xml:space="preserve">Проталкивания </w:t>
        </w:r>
        <w:proofErr w:type="spellStart"/>
        <w:r w:rsidR="00EF3BD8" w:rsidRPr="006C5BB7">
          <w:rPr>
            <w:rStyle w:val="af7"/>
            <w:color w:val="000000" w:themeColor="text1"/>
            <w:sz w:val="28"/>
            <w:u w:val="none"/>
          </w:rPr>
          <w:t>предпотока</w:t>
        </w:r>
        <w:proofErr w:type="spellEnd"/>
      </w:hyperlink>
      <w:r w:rsidR="006C5BB7">
        <w:rPr>
          <w:rStyle w:val="af7"/>
          <w:color w:val="000000" w:themeColor="text1"/>
          <w:sz w:val="28"/>
          <w:u w:val="none"/>
        </w:rPr>
        <w:t>».</w:t>
      </w:r>
    </w:p>
    <w:p w14:paraId="3F0687EC" w14:textId="59A73FDE" w:rsidR="004F182F" w:rsidRDefault="00252C13" w:rsidP="0043023C">
      <w:pPr>
        <w:pStyle w:val="2a"/>
      </w:pPr>
      <w:r>
        <w:t>Описание реализуемых</w:t>
      </w:r>
      <w:r w:rsidR="00BB1DD0">
        <w:t xml:space="preserve"> </w:t>
      </w:r>
      <w:r w:rsidR="004F57CD">
        <w:t xml:space="preserve">и </w:t>
      </w:r>
      <w:r>
        <w:t>вспомогательных классов</w:t>
      </w:r>
    </w:p>
    <w:p w14:paraId="004A1A11" w14:textId="77777777" w:rsidR="0043023C" w:rsidRDefault="0043023C" w:rsidP="0043023C">
      <w:pPr>
        <w:pStyle w:val="2a"/>
      </w:pPr>
    </w:p>
    <w:p w14:paraId="70CFF73F" w14:textId="44C37397" w:rsidR="00F57519" w:rsidRPr="00D82166" w:rsidRDefault="004F182F" w:rsidP="0043023C">
      <w:pPr>
        <w:pStyle w:val="120"/>
        <w:spacing w:line="360" w:lineRule="auto"/>
        <w:rPr>
          <w:sz w:val="28"/>
        </w:rPr>
      </w:pPr>
      <w:r w:rsidRPr="00D82166">
        <w:rPr>
          <w:sz w:val="28"/>
        </w:rPr>
        <w:t>Клас</w:t>
      </w:r>
      <w:r w:rsidR="001856FC" w:rsidRPr="00D82166">
        <w:rPr>
          <w:sz w:val="28"/>
        </w:rPr>
        <w:t xml:space="preserve">с </w:t>
      </w:r>
      <w:proofErr w:type="spellStart"/>
      <w:r w:rsidR="001856FC" w:rsidRPr="00864097">
        <w:rPr>
          <w:rFonts w:ascii="Consolas" w:hAnsi="Consolas"/>
          <w:szCs w:val="24"/>
          <w:lang w:val="en-US"/>
        </w:rPr>
        <w:t>FlowCounterRepresenter</w:t>
      </w:r>
      <w:proofErr w:type="spellEnd"/>
      <w:r w:rsidRPr="00D82166">
        <w:rPr>
          <w:sz w:val="28"/>
        </w:rPr>
        <w:t>,</w:t>
      </w:r>
      <w:r w:rsidR="00631DEA" w:rsidRPr="00D82166">
        <w:rPr>
          <w:sz w:val="28"/>
        </w:rPr>
        <w:t xml:space="preserve"> содержит </w:t>
      </w:r>
      <w:r w:rsidR="003608E9" w:rsidRPr="00D82166">
        <w:rPr>
          <w:sz w:val="28"/>
        </w:rPr>
        <w:t>поля:</w:t>
      </w:r>
      <w:r w:rsidR="00EF3BD8" w:rsidRPr="00D82166">
        <w:rPr>
          <w:sz w:val="28"/>
        </w:rPr>
        <w:t xml:space="preserve"> </w:t>
      </w:r>
      <w:r w:rsidR="00EF3BD8" w:rsidRPr="00864097">
        <w:rPr>
          <w:rFonts w:ascii="Consolas" w:hAnsi="Consolas"/>
          <w:szCs w:val="24"/>
          <w:lang w:val="en-US"/>
        </w:rPr>
        <w:t>int</w:t>
      </w:r>
      <w:r w:rsidR="003608E9" w:rsidRPr="00864097">
        <w:rPr>
          <w:rFonts w:ascii="Consolas" w:hAnsi="Consolas"/>
          <w:szCs w:val="24"/>
        </w:rPr>
        <w:t xml:space="preserve">* </w:t>
      </w:r>
      <w:proofErr w:type="spellStart"/>
      <w:r w:rsidR="001856FC" w:rsidRPr="00864097">
        <w:rPr>
          <w:rFonts w:ascii="Consolas" w:eastAsia="Calibri" w:hAnsi="Consolas"/>
          <w:szCs w:val="24"/>
        </w:rPr>
        <w:t>redundantFlow</w:t>
      </w:r>
      <w:proofErr w:type="spellEnd"/>
      <w:r w:rsidR="001856FC" w:rsidRPr="00D82166">
        <w:rPr>
          <w:sz w:val="28"/>
        </w:rPr>
        <w:t xml:space="preserve"> </w:t>
      </w:r>
      <w:r w:rsidR="003608E9" w:rsidRPr="00D82166">
        <w:rPr>
          <w:sz w:val="28"/>
        </w:rPr>
        <w:t>(</w:t>
      </w:r>
      <w:r w:rsidR="00A26E6C" w:rsidRPr="00D82166">
        <w:rPr>
          <w:sz w:val="28"/>
        </w:rPr>
        <w:t>массив избытков вершин</w:t>
      </w:r>
      <w:r w:rsidR="00F57519" w:rsidRPr="00D82166">
        <w:rPr>
          <w:sz w:val="28"/>
        </w:rPr>
        <w:t xml:space="preserve">),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int</w:t>
      </w:r>
      <w:proofErr w:type="spellEnd"/>
      <w:r w:rsidR="00A037AF" w:rsidRPr="00864097">
        <w:rPr>
          <w:rFonts w:ascii="Consolas" w:eastAsia="Calibri" w:hAnsi="Consolas"/>
          <w:szCs w:val="24"/>
          <w:lang w:eastAsia="en-US"/>
        </w:rPr>
        <w:t xml:space="preserve">** </w:t>
      </w:r>
      <w:proofErr w:type="spellStart"/>
      <w:r w:rsidR="001856FC" w:rsidRPr="00864097">
        <w:rPr>
          <w:rFonts w:ascii="Consolas" w:eastAsia="Calibri" w:hAnsi="Consolas"/>
          <w:szCs w:val="24"/>
        </w:rPr>
        <w:t>edgesCapacity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 xml:space="preserve">(остаточная сеть),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int</w:t>
      </w:r>
      <w:proofErr w:type="spellEnd"/>
      <w:r w:rsidR="00A037AF" w:rsidRPr="00864097">
        <w:rPr>
          <w:rFonts w:ascii="Consolas" w:eastAsia="Calibri" w:hAnsi="Consolas"/>
          <w:szCs w:val="24"/>
          <w:lang w:eastAsia="en-US"/>
        </w:rPr>
        <w:t xml:space="preserve">* </w:t>
      </w:r>
      <w:proofErr w:type="spellStart"/>
      <w:r w:rsidR="001856FC" w:rsidRPr="00864097">
        <w:rPr>
          <w:rFonts w:ascii="Consolas" w:eastAsia="Calibri" w:hAnsi="Consolas"/>
          <w:szCs w:val="24"/>
        </w:rPr>
        <w:t>height</w:t>
      </w:r>
      <w:proofErr w:type="spellEnd"/>
      <w:r w:rsidR="00A037AF" w:rsidRPr="00D82166">
        <w:rPr>
          <w:rFonts w:eastAsia="Calibri"/>
          <w:sz w:val="28"/>
          <w:lang w:eastAsia="en-US"/>
        </w:rPr>
        <w:t xml:space="preserve"> (функция высоты),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int</w:t>
      </w:r>
      <w:proofErr w:type="spellEnd"/>
      <w:r w:rsidR="00A037AF" w:rsidRPr="00864097">
        <w:rPr>
          <w:rFonts w:ascii="Consolas" w:eastAsia="Calibri" w:hAnsi="Consolas"/>
          <w:szCs w:val="24"/>
          <w:lang w:eastAsia="en-US"/>
        </w:rPr>
        <w:t xml:space="preserve"> </w:t>
      </w:r>
      <w:proofErr w:type="spellStart"/>
      <w:r w:rsidR="00A037AF" w:rsidRPr="00864097">
        <w:rPr>
          <w:rFonts w:ascii="Consolas" w:eastAsia="Calibri" w:hAnsi="Consolas"/>
          <w:szCs w:val="24"/>
          <w:lang w:eastAsia="en-US"/>
        </w:rPr>
        <w:t>vertexCount</w:t>
      </w:r>
      <w:r w:rsidR="001856FC" w:rsidRPr="00864097">
        <w:rPr>
          <w:rFonts w:ascii="Consolas" w:eastAsia="Calibri" w:hAnsi="Consolas"/>
          <w:szCs w:val="24"/>
          <w:lang w:val="en-US" w:eastAsia="en-US"/>
        </w:rPr>
        <w:t>er</w:t>
      </w:r>
      <w:proofErr w:type="spellEnd"/>
      <w:r w:rsidR="00864097">
        <w:rPr>
          <w:rFonts w:eastAsia="Calibri"/>
          <w:sz w:val="28"/>
          <w:lang w:eastAsia="en-US"/>
        </w:rPr>
        <w:t xml:space="preserve"> (количество верш</w:t>
      </w:r>
      <w:r w:rsidR="00A037AF" w:rsidRPr="00D82166">
        <w:rPr>
          <w:rFonts w:eastAsia="Calibri"/>
          <w:sz w:val="28"/>
          <w:lang w:eastAsia="en-US"/>
        </w:rPr>
        <w:t xml:space="preserve">ин), </w:t>
      </w:r>
      <w:proofErr w:type="spellStart"/>
      <w:r w:rsidR="00A037AF" w:rsidRPr="00C52602">
        <w:rPr>
          <w:rFonts w:ascii="Consolas" w:eastAsia="Calibri" w:hAnsi="Consolas"/>
          <w:szCs w:val="24"/>
          <w:lang w:val="en-US" w:eastAsia="en-US"/>
        </w:rPr>
        <w:t>int</w:t>
      </w:r>
      <w:proofErr w:type="spellEnd"/>
      <w:r w:rsidR="00A037AF" w:rsidRPr="00C52602">
        <w:rPr>
          <w:rFonts w:ascii="Consolas" w:eastAsia="Calibri" w:hAnsi="Consolas"/>
          <w:szCs w:val="24"/>
          <w:lang w:eastAsia="en-US"/>
        </w:rPr>
        <w:t xml:space="preserve"> </w:t>
      </w:r>
      <w:proofErr w:type="spellStart"/>
      <w:r w:rsidR="001856FC" w:rsidRPr="00C52602">
        <w:rPr>
          <w:rFonts w:ascii="Consolas" w:eastAsia="Calibri" w:hAnsi="Consolas"/>
          <w:szCs w:val="24"/>
        </w:rPr>
        <w:t>vertexFrom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 xml:space="preserve">(исток), </w:t>
      </w:r>
      <w:proofErr w:type="spellStart"/>
      <w:r w:rsidR="00A037AF" w:rsidRPr="00C52602">
        <w:rPr>
          <w:rFonts w:ascii="Consolas" w:eastAsia="Calibri" w:hAnsi="Consolas"/>
          <w:szCs w:val="24"/>
          <w:lang w:val="en-US" w:eastAsia="en-US"/>
        </w:rPr>
        <w:t>int</w:t>
      </w:r>
      <w:proofErr w:type="spellEnd"/>
      <w:r w:rsidR="00A037AF" w:rsidRPr="00C52602">
        <w:rPr>
          <w:rFonts w:ascii="Consolas" w:eastAsia="Calibri" w:hAnsi="Consolas"/>
          <w:szCs w:val="24"/>
          <w:lang w:eastAsia="en-US"/>
        </w:rPr>
        <w:t xml:space="preserve"> </w:t>
      </w:r>
      <w:proofErr w:type="spellStart"/>
      <w:r w:rsidR="001856FC" w:rsidRPr="00C52602">
        <w:rPr>
          <w:rFonts w:ascii="Consolas" w:eastAsia="Calibri" w:hAnsi="Consolas"/>
          <w:szCs w:val="24"/>
        </w:rPr>
        <w:t>vertexTo</w:t>
      </w:r>
      <w:proofErr w:type="spellEnd"/>
      <w:r w:rsidR="001856FC" w:rsidRPr="00D82166">
        <w:rPr>
          <w:rFonts w:eastAsia="Calibri"/>
          <w:sz w:val="28"/>
          <w:lang w:eastAsia="en-US"/>
        </w:rPr>
        <w:t xml:space="preserve"> </w:t>
      </w:r>
      <w:r w:rsidR="00A037AF" w:rsidRPr="00D82166">
        <w:rPr>
          <w:rFonts w:eastAsia="Calibri"/>
          <w:sz w:val="28"/>
          <w:lang w:eastAsia="en-US"/>
        </w:rPr>
        <w:t>(сток)</w:t>
      </w:r>
      <w:r w:rsidR="003608E9" w:rsidRPr="00D82166">
        <w:rPr>
          <w:sz w:val="28"/>
        </w:rPr>
        <w:t>.</w:t>
      </w:r>
      <w:r w:rsidRPr="00D82166">
        <w:rPr>
          <w:sz w:val="28"/>
        </w:rPr>
        <w:t xml:space="preserve"> </w:t>
      </w:r>
    </w:p>
    <w:p w14:paraId="77CF3C99" w14:textId="2EBBAC5B" w:rsidR="004F182F" w:rsidRPr="00D82166" w:rsidRDefault="004F182F" w:rsidP="0043023C">
      <w:pPr>
        <w:pStyle w:val="120"/>
        <w:spacing w:line="360" w:lineRule="auto"/>
        <w:ind w:firstLine="567"/>
        <w:rPr>
          <w:rFonts w:eastAsia="Calibri"/>
          <w:sz w:val="28"/>
          <w:lang w:eastAsia="en-US"/>
        </w:rPr>
      </w:pPr>
      <w:r w:rsidRPr="00D82166">
        <w:rPr>
          <w:sz w:val="28"/>
        </w:rPr>
        <w:t>Класс содержит следу</w:t>
      </w:r>
      <w:r w:rsidR="007B1FFD" w:rsidRPr="00D82166">
        <w:rPr>
          <w:sz w:val="28"/>
        </w:rPr>
        <w:t>ю</w:t>
      </w:r>
      <w:r w:rsidRPr="00D82166">
        <w:rPr>
          <w:sz w:val="28"/>
        </w:rPr>
        <w:t>щие методы:</w:t>
      </w:r>
    </w:p>
    <w:p w14:paraId="6D73AE5A" w14:textId="715DBFE8" w:rsidR="004F182F" w:rsidRPr="00D82166" w:rsidRDefault="004F182F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sz w:val="28"/>
        </w:rPr>
        <w:t>Конст</w:t>
      </w:r>
      <w:r w:rsidR="00DA4CB1" w:rsidRPr="00D82166">
        <w:rPr>
          <w:sz w:val="28"/>
        </w:rPr>
        <w:t>руктор –</w:t>
      </w:r>
      <w:r w:rsidR="0073525C" w:rsidRPr="00D82166">
        <w:rPr>
          <w:sz w:val="28"/>
        </w:rPr>
        <w:t xml:space="preserve"> </w:t>
      </w:r>
      <w:r w:rsidR="00DA4CB1" w:rsidRPr="00D82166">
        <w:rPr>
          <w:sz w:val="28"/>
        </w:rPr>
        <w:t xml:space="preserve">получает на вход </w:t>
      </w:r>
      <w:r w:rsidR="00F57519" w:rsidRPr="00D82166">
        <w:rPr>
          <w:sz w:val="28"/>
        </w:rPr>
        <w:t xml:space="preserve">файл, в котором </w:t>
      </w:r>
      <w:r w:rsidR="00DA4CB1" w:rsidRPr="00D82166">
        <w:rPr>
          <w:sz w:val="28"/>
        </w:rPr>
        <w:t xml:space="preserve">список строк, обрабатывает </w:t>
      </w:r>
      <w:r w:rsidR="00F57519" w:rsidRPr="00D82166">
        <w:rPr>
          <w:sz w:val="28"/>
        </w:rPr>
        <w:t>их и в результате выдает список</w:t>
      </w:r>
      <w:r w:rsidR="00497EDD" w:rsidRPr="00D82166">
        <w:rPr>
          <w:sz w:val="28"/>
        </w:rPr>
        <w:t xml:space="preserve"> смежности</w:t>
      </w:r>
      <w:r w:rsidR="00DA4CB1" w:rsidRPr="00D82166">
        <w:rPr>
          <w:sz w:val="28"/>
        </w:rPr>
        <w:t>,</w:t>
      </w:r>
      <w:r w:rsidR="00497EDD" w:rsidRPr="00D82166">
        <w:rPr>
          <w:sz w:val="28"/>
        </w:rPr>
        <w:t xml:space="preserve"> где </w:t>
      </w:r>
      <w:r w:rsidR="00F57519" w:rsidRPr="00D82166">
        <w:rPr>
          <w:sz w:val="28"/>
        </w:rPr>
        <w:t xml:space="preserve">над диагональю пропускные способности прямых рёбер, а под диагональю пропускные </w:t>
      </w:r>
      <w:proofErr w:type="gramStart"/>
      <w:r w:rsidR="00F57519" w:rsidRPr="00D82166">
        <w:rPr>
          <w:sz w:val="28"/>
        </w:rPr>
        <w:t>способности  «</w:t>
      </w:r>
      <w:proofErr w:type="gramEnd"/>
      <w:r w:rsidR="00F57519" w:rsidRPr="00D82166">
        <w:rPr>
          <w:sz w:val="28"/>
        </w:rPr>
        <w:t>обратных рёбер»</w:t>
      </w:r>
      <w:r w:rsidR="00497EDD" w:rsidRPr="00D82166">
        <w:rPr>
          <w:sz w:val="28"/>
        </w:rPr>
        <w:t>.</w:t>
      </w:r>
    </w:p>
    <w:p w14:paraId="649C73A3" w14:textId="04E75797" w:rsidR="008B7D2D" w:rsidRPr="00D82166" w:rsidRDefault="004F182F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D82166">
        <w:rPr>
          <w:sz w:val="28"/>
        </w:rPr>
        <w:t>Деструкт</w:t>
      </w:r>
      <w:r w:rsidR="003376F8" w:rsidRPr="00D82166">
        <w:rPr>
          <w:sz w:val="28"/>
        </w:rPr>
        <w:t xml:space="preserve">ор </w:t>
      </w:r>
      <w:r w:rsidR="00DA4CB1" w:rsidRPr="00D82166">
        <w:rPr>
          <w:sz w:val="28"/>
        </w:rPr>
        <w:t>–</w:t>
      </w:r>
      <w:r w:rsidR="003376F8" w:rsidRPr="00D82166">
        <w:rPr>
          <w:sz w:val="28"/>
        </w:rPr>
        <w:t xml:space="preserve"> вызывает метод </w:t>
      </w:r>
      <w:r w:rsidR="003376F8" w:rsidRPr="00D82166">
        <w:rPr>
          <w:sz w:val="28"/>
          <w:lang w:val="en-US"/>
        </w:rPr>
        <w:t>clear</w:t>
      </w:r>
      <w:r w:rsidR="00DA4CB1" w:rsidRPr="00D82166">
        <w:rPr>
          <w:sz w:val="28"/>
        </w:rPr>
        <w:t xml:space="preserve"> </w:t>
      </w:r>
      <w:r w:rsidR="00900EE8" w:rsidRPr="00D82166">
        <w:rPr>
          <w:sz w:val="28"/>
        </w:rPr>
        <w:t>(на основе обычного удаления двоичного дерева)</w:t>
      </w:r>
      <w:r w:rsidRPr="00D82166">
        <w:rPr>
          <w:sz w:val="28"/>
        </w:rPr>
        <w:t>.</w:t>
      </w:r>
    </w:p>
    <w:p w14:paraId="4F8DA3EA" w14:textId="7D4B21F8" w:rsidR="00241803" w:rsidRPr="00D82166" w:rsidRDefault="00894D44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void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pushFlow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spellStart"/>
      <w:proofErr w:type="gramEnd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r w:rsidR="00C2441E" w:rsidRPr="00BC6BF8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, </w:t>
      </w: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="00C2441E" w:rsidRPr="00BC6BF8">
        <w:rPr>
          <w:rFonts w:ascii="Consolas" w:eastAsia="Calibri" w:hAnsi="Consolas" w:cs="Consolas"/>
          <w:color w:val="808080"/>
          <w:szCs w:val="24"/>
          <w:lang w:eastAsia="en-US"/>
        </w:rPr>
        <w:t>vertex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="00497EDD" w:rsidRPr="00D82166">
        <w:rPr>
          <w:rFonts w:eastAsia="Calibri"/>
          <w:sz w:val="28"/>
          <w:lang w:eastAsia="en-US"/>
        </w:rPr>
        <w:t xml:space="preserve"> </w:t>
      </w:r>
      <w:r w:rsidR="0054481E" w:rsidRPr="00D82166">
        <w:rPr>
          <w:rFonts w:eastAsia="Calibri"/>
          <w:sz w:val="28"/>
          <w:lang w:eastAsia="en-US"/>
        </w:rPr>
        <w:t xml:space="preserve">– функция, проталкивающая поток из </w:t>
      </w:r>
      <w:r w:rsidR="0054481E" w:rsidRPr="00D82166">
        <w:rPr>
          <w:rFonts w:eastAsia="Calibri"/>
          <w:sz w:val="28"/>
          <w:lang w:val="en-US" w:eastAsia="en-US"/>
        </w:rPr>
        <w:t>u</w:t>
      </w:r>
      <w:r w:rsidR="0054481E" w:rsidRPr="00D82166">
        <w:rPr>
          <w:rFonts w:eastAsia="Calibri"/>
          <w:sz w:val="28"/>
          <w:lang w:eastAsia="en-US"/>
        </w:rPr>
        <w:t xml:space="preserve"> в </w:t>
      </w:r>
      <w:r w:rsidR="0054481E" w:rsidRPr="00D82166">
        <w:rPr>
          <w:rFonts w:eastAsia="Calibri"/>
          <w:sz w:val="28"/>
          <w:lang w:val="en-US" w:eastAsia="en-US"/>
        </w:rPr>
        <w:t>v</w:t>
      </w:r>
      <w:r w:rsidR="0054481E" w:rsidRPr="00D82166">
        <w:rPr>
          <w:rFonts w:eastAsia="Calibri"/>
          <w:sz w:val="28"/>
          <w:lang w:eastAsia="en-US"/>
        </w:rPr>
        <w:t xml:space="preserve">, равный </w:t>
      </w:r>
      <w:proofErr w:type="spellStart"/>
      <w:r w:rsidR="00C2441E" w:rsidRPr="00D82166">
        <w:rPr>
          <w:sz w:val="28"/>
        </w:rPr>
        <w:t>min</w:t>
      </w:r>
      <w:proofErr w:type="spellEnd"/>
      <w:r w:rsidR="00C2441E" w:rsidRPr="00D82166">
        <w:rPr>
          <w:sz w:val="28"/>
        </w:rPr>
        <w:t>{e[</w:t>
      </w:r>
      <w:proofErr w:type="spellStart"/>
      <w:r w:rsidR="00C2441E" w:rsidRPr="00D82166">
        <w:rPr>
          <w:sz w:val="28"/>
        </w:rPr>
        <w:t>edge</w:t>
      </w:r>
      <w:proofErr w:type="spellEnd"/>
      <w:r w:rsidR="00C2441E" w:rsidRPr="00D82166">
        <w:rPr>
          <w:sz w:val="28"/>
        </w:rPr>
        <w:t>],</w:t>
      </w:r>
      <w:proofErr w:type="spellStart"/>
      <w:r w:rsidR="00C2441E" w:rsidRPr="00D82166">
        <w:rPr>
          <w:sz w:val="28"/>
        </w:rPr>
        <w:t>cf</w:t>
      </w:r>
      <w:proofErr w:type="spellEnd"/>
      <w:r w:rsidR="00C2441E" w:rsidRPr="00D82166">
        <w:rPr>
          <w:sz w:val="28"/>
        </w:rPr>
        <w:t>(</w:t>
      </w:r>
      <w:proofErr w:type="spellStart"/>
      <w:r w:rsidR="00C2441E" w:rsidRPr="00D82166">
        <w:rPr>
          <w:sz w:val="28"/>
        </w:rPr>
        <w:t>edge</w:t>
      </w:r>
      <w:proofErr w:type="spellEnd"/>
      <w:r w:rsidR="0054481E" w:rsidRPr="00D82166">
        <w:rPr>
          <w:sz w:val="28"/>
        </w:rPr>
        <w:t>, v</w:t>
      </w:r>
      <w:proofErr w:type="spellStart"/>
      <w:r w:rsidR="00C2441E" w:rsidRPr="00D82166">
        <w:rPr>
          <w:sz w:val="28"/>
          <w:lang w:val="en-US"/>
        </w:rPr>
        <w:t>ertex</w:t>
      </w:r>
      <w:proofErr w:type="spellEnd"/>
      <w:r w:rsidR="0054481E" w:rsidRPr="00D82166">
        <w:rPr>
          <w:sz w:val="28"/>
        </w:rPr>
        <w:t>)}</w:t>
      </w:r>
      <w:r w:rsidR="0054481E" w:rsidRPr="00D82166">
        <w:rPr>
          <w:rFonts w:eastAsia="Calibri"/>
          <w:sz w:val="28"/>
          <w:lang w:eastAsia="en-US"/>
        </w:rPr>
        <w:t>, и пересчитывающая остаточную сеть и избытки.</w:t>
      </w:r>
    </w:p>
    <w:p w14:paraId="09587981" w14:textId="5468634B" w:rsidR="00894D44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void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edgeUpcoming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spellStart"/>
      <w:proofErr w:type="gramEnd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="00C2441E" w:rsidRPr="00BC6BF8">
        <w:rPr>
          <w:rFonts w:ascii="Consolas" w:eastAsia="Calibri" w:hAnsi="Consolas" w:cs="Consolas"/>
          <w:color w:val="808080"/>
          <w:szCs w:val="24"/>
          <w:lang w:eastAsia="en-US"/>
        </w:rPr>
        <w:t>edge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>–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>функция, поднимающая вершину на минимальную высоту, достаточную для возможности проталкивания потока</w:t>
      </w:r>
    </w:p>
    <w:p w14:paraId="5896D675" w14:textId="047FA856" w:rsidR="00A36718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void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pushingToLimit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spellStart"/>
      <w:proofErr w:type="gramEnd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t>int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="00C2441E" w:rsidRPr="00BC6BF8">
        <w:rPr>
          <w:rFonts w:ascii="Consolas" w:eastAsia="Calibri" w:hAnsi="Consolas" w:cs="Consolas"/>
          <w:color w:val="808080"/>
          <w:szCs w:val="24"/>
          <w:lang w:eastAsia="en-US"/>
        </w:rPr>
        <w:t>edge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="00754D0C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754D0C" w:rsidRPr="00D82166">
        <w:rPr>
          <w:rFonts w:eastAsia="Calibri"/>
          <w:sz w:val="28"/>
          <w:lang w:eastAsia="en-US"/>
        </w:rPr>
        <w:t xml:space="preserve">– функция, выполняющая </w:t>
      </w:r>
      <w:proofErr w:type="spellStart"/>
      <w:r w:rsidR="00754D0C" w:rsidRPr="00D82166">
        <w:rPr>
          <w:rFonts w:eastAsia="Calibri"/>
          <w:sz w:val="28"/>
          <w:lang w:eastAsia="en-US"/>
        </w:rPr>
        <w:t>лифтинг</w:t>
      </w:r>
      <w:proofErr w:type="spellEnd"/>
      <w:r w:rsidR="00754D0C" w:rsidRPr="00D82166">
        <w:rPr>
          <w:rFonts w:eastAsia="Calibri"/>
          <w:sz w:val="28"/>
          <w:lang w:eastAsia="en-US"/>
        </w:rPr>
        <w:t xml:space="preserve"> и проталкивание, пока это возможно </w:t>
      </w:r>
    </w:p>
    <w:p w14:paraId="30699A99" w14:textId="7FB548A6" w:rsidR="001856FC" w:rsidRPr="00D82166" w:rsidRDefault="001856FC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r w:rsidRPr="00BC6BF8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proofErr w:type="gramStart"/>
      <w:r w:rsidRPr="00BC6BF8">
        <w:rPr>
          <w:rFonts w:ascii="Consolas" w:eastAsia="Calibri" w:hAnsi="Consolas" w:cs="Consolas"/>
          <w:szCs w:val="24"/>
          <w:lang w:val="en-US" w:eastAsia="en-US"/>
        </w:rPr>
        <w:t>checkStringCorrectness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spellStart"/>
      <w:proofErr w:type="gramEnd"/>
      <w:r w:rsidRPr="00BC6BF8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Pr="00BC6BF8">
        <w:rPr>
          <w:rFonts w:ascii="Consolas" w:eastAsia="Calibri" w:hAnsi="Consolas" w:cs="Consolas"/>
          <w:szCs w:val="24"/>
          <w:lang w:val="en-US" w:eastAsia="en-US"/>
        </w:rPr>
        <w:t>currentStringNumber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 xml:space="preserve">, </w:t>
      </w:r>
      <w:r w:rsidRPr="00BC6BF8">
        <w:rPr>
          <w:rFonts w:ascii="Consolas" w:eastAsia="Calibri" w:hAnsi="Consolas" w:cs="Consolas"/>
          <w:szCs w:val="24"/>
          <w:lang w:val="en-US" w:eastAsia="en-US"/>
        </w:rPr>
        <w:t>string</w:t>
      </w:r>
      <w:r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r w:rsidRPr="00BC6BF8">
        <w:rPr>
          <w:rFonts w:ascii="Consolas" w:eastAsia="Calibri" w:hAnsi="Consolas" w:cs="Consolas"/>
          <w:szCs w:val="24"/>
          <w:lang w:val="en-US" w:eastAsia="en-US"/>
        </w:rPr>
        <w:t>fullCurrentLineString</w:t>
      </w:r>
      <w:proofErr w:type="spellEnd"/>
      <w:r w:rsidRPr="00BC6BF8">
        <w:rPr>
          <w:rFonts w:ascii="Consolas" w:eastAsia="Calibri" w:hAnsi="Consolas" w:cs="Consolas"/>
          <w:szCs w:val="24"/>
          <w:lang w:eastAsia="en-US"/>
        </w:rPr>
        <w:t>)</w:t>
      </w:r>
      <w:r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– функция, проверяющая корректность текущей считанной из файла строки.</w:t>
      </w:r>
    </w:p>
    <w:p w14:paraId="7C76C5C1" w14:textId="536B9967" w:rsidR="00A36718" w:rsidRPr="00D82166" w:rsidRDefault="00A36718" w:rsidP="0043023C">
      <w:pPr>
        <w:pStyle w:val="120"/>
        <w:numPr>
          <w:ilvl w:val="0"/>
          <w:numId w:val="33"/>
        </w:numPr>
        <w:spacing w:line="360" w:lineRule="auto"/>
        <w:rPr>
          <w:sz w:val="28"/>
        </w:rPr>
      </w:pPr>
      <w:proofErr w:type="spellStart"/>
      <w:r w:rsidRPr="00BC6BF8">
        <w:rPr>
          <w:rFonts w:ascii="Consolas" w:eastAsia="Calibri" w:hAnsi="Consolas" w:cs="Consolas"/>
          <w:color w:val="0000FF"/>
          <w:szCs w:val="24"/>
          <w:lang w:eastAsia="en-US"/>
        </w:rPr>
        <w:lastRenderedPageBreak/>
        <w:t>int</w:t>
      </w:r>
      <w:proofErr w:type="spellEnd"/>
      <w:r w:rsidR="00F57519" w:rsidRPr="00BC6BF8">
        <w:rPr>
          <w:rFonts w:ascii="Consolas" w:eastAsia="Calibri" w:hAnsi="Consolas" w:cs="Consolas"/>
          <w:szCs w:val="24"/>
          <w:lang w:eastAsia="en-US"/>
        </w:rPr>
        <w:t xml:space="preserve"> </w:t>
      </w:r>
      <w:proofErr w:type="spellStart"/>
      <w:proofErr w:type="gramStart"/>
      <w:r w:rsidR="001856FC" w:rsidRPr="00BC6BF8">
        <w:rPr>
          <w:rFonts w:ascii="Consolas" w:eastAsia="Calibri" w:hAnsi="Consolas" w:cs="Consolas"/>
          <w:szCs w:val="24"/>
          <w:lang w:val="en-US" w:eastAsia="en-US"/>
        </w:rPr>
        <w:t>countMaxFlow</w:t>
      </w:r>
      <w:proofErr w:type="spellEnd"/>
      <w:r w:rsidR="00F57519" w:rsidRPr="00BC6BF8">
        <w:rPr>
          <w:rFonts w:ascii="Consolas" w:eastAsia="Calibri" w:hAnsi="Consolas" w:cs="Consolas"/>
          <w:szCs w:val="24"/>
          <w:lang w:eastAsia="en-US"/>
        </w:rPr>
        <w:t>(</w:t>
      </w:r>
      <w:proofErr w:type="gramEnd"/>
      <w:r w:rsidR="00F57519" w:rsidRPr="00BC6BF8">
        <w:rPr>
          <w:rFonts w:ascii="Consolas" w:eastAsia="Calibri" w:hAnsi="Consolas" w:cs="Consolas"/>
          <w:szCs w:val="24"/>
          <w:lang w:eastAsia="en-US"/>
        </w:rPr>
        <w:t>)</w:t>
      </w:r>
      <w:r w:rsidR="00F57519" w:rsidRPr="00D82166">
        <w:rPr>
          <w:rFonts w:ascii="Consolas" w:eastAsia="Calibri" w:hAnsi="Consolas" w:cs="Consolas"/>
          <w:sz w:val="28"/>
          <w:lang w:eastAsia="en-US"/>
        </w:rPr>
        <w:t xml:space="preserve"> </w:t>
      </w:r>
      <w:r w:rsidR="00F57519" w:rsidRPr="00D82166">
        <w:rPr>
          <w:rFonts w:eastAsia="Calibri"/>
          <w:sz w:val="28"/>
          <w:lang w:eastAsia="en-US"/>
        </w:rPr>
        <w:t>– функция, вычисляющая максимальный поток в сети</w:t>
      </w:r>
    </w:p>
    <w:p w14:paraId="435837FA" w14:textId="519B2484" w:rsidR="0095079A" w:rsidRDefault="0095079A" w:rsidP="0043023C">
      <w:pPr>
        <w:pStyle w:val="2a"/>
      </w:pPr>
      <w:r>
        <w:t>Оценка временной сложности алгоритмов</w:t>
      </w:r>
    </w:p>
    <w:p w14:paraId="47D4AC80" w14:textId="7A6332D0" w:rsidR="0095079A" w:rsidRDefault="0095079A" w:rsidP="0095079A">
      <w:pPr>
        <w:pStyle w:val="120"/>
      </w:pPr>
    </w:p>
    <w:p w14:paraId="5A49831D" w14:textId="77777777" w:rsidR="00D82166" w:rsidRPr="00B420BB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pushFlow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(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, 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v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ertex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)</w:t>
      </w:r>
      <w:r w:rsidRPr="00B420BB">
        <w:rPr>
          <w:rFonts w:eastAsia="Calibri"/>
          <w:sz w:val="28"/>
          <w:lang w:val="en-US" w:eastAsia="en-US"/>
        </w:rPr>
        <w:t xml:space="preserve"> </w:t>
      </w:r>
      <w:r w:rsidR="0054481E" w:rsidRPr="00B420BB">
        <w:rPr>
          <w:rFonts w:eastAsia="Calibri"/>
          <w:sz w:val="28"/>
          <w:lang w:val="en-US" w:eastAsia="en-US"/>
        </w:rPr>
        <w:t xml:space="preserve">– </w:t>
      </w:r>
      <w:proofErr w:type="gramStart"/>
      <w:r w:rsidR="00EA4CD4" w:rsidRPr="00D82166">
        <w:rPr>
          <w:rFonts w:eastAsia="Calibri"/>
          <w:sz w:val="28"/>
          <w:lang w:val="en-US" w:eastAsia="en-US"/>
        </w:rPr>
        <w:t>O</w:t>
      </w:r>
      <w:r w:rsidR="00EA4CD4" w:rsidRPr="00B420BB">
        <w:rPr>
          <w:rFonts w:eastAsia="Calibri"/>
          <w:sz w:val="28"/>
          <w:lang w:val="en-US" w:eastAsia="en-US"/>
        </w:rPr>
        <w:t>(</w:t>
      </w:r>
      <w:proofErr w:type="gramEnd"/>
      <w:r w:rsidR="00EA4CD4" w:rsidRPr="00B420BB">
        <w:rPr>
          <w:rFonts w:eastAsia="Calibri"/>
          <w:sz w:val="28"/>
          <w:lang w:val="en-US" w:eastAsia="en-US"/>
        </w:rPr>
        <w:t>1)</w:t>
      </w:r>
    </w:p>
    <w:p w14:paraId="5FF14075" w14:textId="77777777" w:rsidR="00D82166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edgeUpcoming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(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)</w:t>
      </w:r>
      <w:r w:rsidR="0054481E" w:rsidRPr="00D82166">
        <w:rPr>
          <w:rFonts w:eastAsia="Calibri"/>
          <w:sz w:val="28"/>
          <w:lang w:val="en-US" w:eastAsia="en-US"/>
        </w:rPr>
        <w:t xml:space="preserve"> – </w:t>
      </w:r>
      <w:r w:rsidR="00EA4CD4" w:rsidRPr="00D82166">
        <w:rPr>
          <w:rFonts w:eastAsia="Calibri"/>
          <w:sz w:val="28"/>
          <w:lang w:val="en-US" w:eastAsia="en-US"/>
        </w:rPr>
        <w:t>O(|V|)</w:t>
      </w:r>
    </w:p>
    <w:p w14:paraId="56F9060E" w14:textId="016D7A16" w:rsidR="00A36718" w:rsidRPr="00D82166" w:rsidRDefault="00A36718" w:rsidP="0043023C">
      <w:pPr>
        <w:pStyle w:val="120"/>
        <w:spacing w:line="360" w:lineRule="auto"/>
        <w:ind w:left="360" w:firstLine="0"/>
        <w:rPr>
          <w:sz w:val="28"/>
          <w:lang w:val="en-US"/>
        </w:rPr>
      </w:pPr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void</w:t>
      </w:r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pushingToLimit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(</w:t>
      </w: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C2441E" w:rsidRPr="00B420BB">
        <w:rPr>
          <w:rFonts w:ascii="Consolas" w:eastAsia="Calibri" w:hAnsi="Consolas" w:cs="Consolas"/>
          <w:color w:val="808080"/>
          <w:szCs w:val="24"/>
          <w:lang w:val="en-US" w:eastAsia="en-US"/>
        </w:rPr>
        <w:t>edge</w:t>
      </w:r>
      <w:r w:rsidRPr="00B420BB">
        <w:rPr>
          <w:rFonts w:ascii="Consolas" w:eastAsia="Calibri" w:hAnsi="Consolas" w:cs="Consolas"/>
          <w:szCs w:val="24"/>
          <w:lang w:val="en-US" w:eastAsia="en-US"/>
        </w:rPr>
        <w:t>)</w:t>
      </w:r>
      <w:r w:rsidR="0054481E" w:rsidRPr="00D82166">
        <w:rPr>
          <w:rFonts w:eastAsia="Calibri"/>
          <w:sz w:val="28"/>
          <w:lang w:val="en-US" w:eastAsia="en-US"/>
        </w:rPr>
        <w:t xml:space="preserve"> – </w:t>
      </w:r>
      <w:proofErr w:type="gramStart"/>
      <w:r w:rsidR="00BA4705" w:rsidRPr="00D82166">
        <w:rPr>
          <w:rFonts w:eastAsia="Calibri"/>
          <w:sz w:val="28"/>
          <w:lang w:val="en-US" w:eastAsia="en-US"/>
        </w:rPr>
        <w:t>O(</w:t>
      </w:r>
      <w:proofErr w:type="gramEnd"/>
      <w:r w:rsidR="00BA4705" w:rsidRPr="00D82166">
        <w:rPr>
          <w:rFonts w:eastAsia="Calibri"/>
          <w:sz w:val="28"/>
          <w:lang w:val="en-US" w:eastAsia="en-US"/>
        </w:rPr>
        <w:t>|V| |E|)</w:t>
      </w:r>
    </w:p>
    <w:p w14:paraId="5EA92B4C" w14:textId="2F54F591" w:rsidR="001856FC" w:rsidRPr="00D82166" w:rsidRDefault="001856FC" w:rsidP="0043023C">
      <w:pPr>
        <w:pStyle w:val="120"/>
        <w:spacing w:line="360" w:lineRule="auto"/>
        <w:ind w:firstLine="360"/>
        <w:rPr>
          <w:sz w:val="28"/>
          <w:lang w:val="en-US"/>
        </w:rPr>
      </w:pPr>
      <w:r w:rsidRPr="00B420BB">
        <w:rPr>
          <w:rFonts w:ascii="Consolas" w:eastAsia="Calibri" w:hAnsi="Consolas"/>
          <w:color w:val="0000FF"/>
          <w:szCs w:val="24"/>
          <w:lang w:val="en-US" w:eastAsia="en-US"/>
        </w:rPr>
        <w:t>void</w:t>
      </w:r>
      <w:r w:rsidR="00D82166" w:rsidRPr="00B420BB">
        <w:rPr>
          <w:rFonts w:ascii="Consolas" w:eastAsia="Calibri" w:hAnsi="Consolas"/>
          <w:szCs w:val="24"/>
          <w:lang w:val="en-US" w:eastAsia="en-US"/>
        </w:rPr>
        <w:t xml:space="preserve"> </w:t>
      </w:r>
      <w:proofErr w:type="spellStart"/>
      <w:proofErr w:type="gramStart"/>
      <w:r w:rsidRPr="00B420BB">
        <w:rPr>
          <w:rFonts w:ascii="Consolas" w:eastAsia="Calibri" w:hAnsi="Consolas"/>
          <w:szCs w:val="24"/>
          <w:lang w:val="en-US" w:eastAsia="en-US"/>
        </w:rPr>
        <w:t>checkStringCorrectness</w:t>
      </w:r>
      <w:proofErr w:type="spellEnd"/>
      <w:r w:rsidRPr="00B420BB">
        <w:rPr>
          <w:rFonts w:ascii="Consolas" w:eastAsia="Calibri" w:hAnsi="Consolas"/>
          <w:szCs w:val="24"/>
          <w:lang w:val="en-US" w:eastAsia="en-US"/>
        </w:rPr>
        <w:t>(</w:t>
      </w:r>
      <w:proofErr w:type="spellStart"/>
      <w:proofErr w:type="gramEnd"/>
      <w:r w:rsidRPr="00B420BB">
        <w:rPr>
          <w:rFonts w:ascii="Consolas" w:eastAsia="Calibri" w:hAnsi="Consolas"/>
          <w:color w:val="0000FF"/>
          <w:szCs w:val="24"/>
          <w:lang w:val="en-US" w:eastAsia="en-US"/>
        </w:rPr>
        <w:t>int</w:t>
      </w:r>
      <w:proofErr w:type="spellEnd"/>
      <w:r w:rsidR="00D82166" w:rsidRPr="00B420BB">
        <w:rPr>
          <w:rFonts w:ascii="Consolas" w:eastAsia="Calibri" w:hAnsi="Consolas"/>
          <w:szCs w:val="24"/>
          <w:lang w:val="en-US" w:eastAsia="en-US"/>
        </w:rPr>
        <w:t xml:space="preserve"> </w:t>
      </w:r>
      <w:proofErr w:type="spellStart"/>
      <w:r w:rsidRPr="00B420BB">
        <w:rPr>
          <w:rFonts w:ascii="Consolas" w:eastAsia="Calibri" w:hAnsi="Consolas"/>
          <w:szCs w:val="24"/>
          <w:lang w:val="en-US" w:eastAsia="en-US"/>
        </w:rPr>
        <w:t>currentStringNumber</w:t>
      </w:r>
      <w:proofErr w:type="spellEnd"/>
      <w:r w:rsidRPr="00B420BB">
        <w:rPr>
          <w:rFonts w:ascii="Consolas" w:eastAsia="Calibri" w:hAnsi="Consolas"/>
          <w:szCs w:val="24"/>
          <w:lang w:val="en-US" w:eastAsia="en-US"/>
        </w:rPr>
        <w:t xml:space="preserve">, string </w:t>
      </w:r>
      <w:proofErr w:type="spellStart"/>
      <w:r w:rsidRPr="00B420BB">
        <w:rPr>
          <w:rFonts w:ascii="Consolas" w:eastAsia="Calibri" w:hAnsi="Consolas"/>
          <w:szCs w:val="24"/>
          <w:lang w:val="en-US" w:eastAsia="en-US"/>
        </w:rPr>
        <w:t>fullCurrentLineString</w:t>
      </w:r>
      <w:proofErr w:type="spellEnd"/>
      <w:r w:rsidRPr="00B420BB">
        <w:rPr>
          <w:rFonts w:ascii="Consolas" w:eastAsia="Calibri" w:hAnsi="Consolas"/>
          <w:szCs w:val="24"/>
          <w:lang w:val="en-US" w:eastAsia="en-US"/>
        </w:rPr>
        <w:t>)</w:t>
      </w:r>
      <w:r w:rsidRPr="00D82166">
        <w:rPr>
          <w:rFonts w:eastAsia="Calibri"/>
          <w:sz w:val="28"/>
          <w:lang w:val="en-US" w:eastAsia="en-US"/>
        </w:rPr>
        <w:t xml:space="preserve"> – </w:t>
      </w:r>
      <w:r w:rsidRPr="00D82166">
        <w:rPr>
          <w:rFonts w:eastAsia="Calibri"/>
          <w:sz w:val="28"/>
          <w:lang w:eastAsia="en-US"/>
        </w:rPr>
        <w:t>О</w:t>
      </w:r>
      <w:r w:rsidRPr="00D82166">
        <w:rPr>
          <w:rFonts w:eastAsia="Calibri"/>
          <w:sz w:val="28"/>
          <w:lang w:val="en-US" w:eastAsia="en-US"/>
        </w:rPr>
        <w:t xml:space="preserve">(n), n – </w:t>
      </w:r>
      <w:r w:rsidRPr="00D82166">
        <w:rPr>
          <w:rFonts w:eastAsia="Calibri"/>
          <w:sz w:val="28"/>
          <w:lang w:eastAsia="en-US"/>
        </w:rPr>
        <w:t>количество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символов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в</w:t>
      </w:r>
      <w:r w:rsidRPr="00D82166">
        <w:rPr>
          <w:rFonts w:eastAsia="Calibri"/>
          <w:sz w:val="28"/>
          <w:lang w:val="en-US" w:eastAsia="en-US"/>
        </w:rPr>
        <w:t xml:space="preserve"> </w:t>
      </w:r>
      <w:r w:rsidRPr="00D82166">
        <w:rPr>
          <w:rFonts w:eastAsia="Calibri"/>
          <w:sz w:val="28"/>
          <w:lang w:eastAsia="en-US"/>
        </w:rPr>
        <w:t>строке</w:t>
      </w:r>
      <w:r w:rsidRPr="00D82166">
        <w:rPr>
          <w:rFonts w:eastAsia="Calibri"/>
          <w:sz w:val="28"/>
          <w:lang w:val="en-US" w:eastAsia="en-US"/>
        </w:rPr>
        <w:t>.</w:t>
      </w:r>
    </w:p>
    <w:p w14:paraId="2A6A3E86" w14:textId="1922890A" w:rsidR="00A36718" w:rsidRPr="00D82166" w:rsidRDefault="00A36718" w:rsidP="0043023C">
      <w:pPr>
        <w:pStyle w:val="120"/>
        <w:spacing w:line="360" w:lineRule="auto"/>
        <w:rPr>
          <w:sz w:val="28"/>
          <w:lang w:val="en-US"/>
        </w:rPr>
      </w:pPr>
      <w:proofErr w:type="spellStart"/>
      <w:r w:rsidRPr="00B420BB">
        <w:rPr>
          <w:rFonts w:ascii="Consolas" w:eastAsia="Calibri" w:hAnsi="Consolas" w:cs="Consolas"/>
          <w:color w:val="0000FF"/>
          <w:szCs w:val="24"/>
          <w:lang w:val="en-US" w:eastAsia="en-US"/>
        </w:rPr>
        <w:t>int</w:t>
      </w:r>
      <w:proofErr w:type="spellEnd"/>
      <w:r w:rsidR="0054481E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proofErr w:type="spellStart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>countMaxFlow</w:t>
      </w:r>
      <w:proofErr w:type="spellEnd"/>
      <w:r w:rsidR="001856FC" w:rsidRPr="00B420BB">
        <w:rPr>
          <w:rFonts w:ascii="Consolas" w:eastAsia="Calibri" w:hAnsi="Consolas" w:cs="Consolas"/>
          <w:szCs w:val="24"/>
          <w:lang w:val="en-US" w:eastAsia="en-US"/>
        </w:rPr>
        <w:t xml:space="preserve"> </w:t>
      </w:r>
      <w:r w:rsidR="0054481E" w:rsidRPr="00B420BB">
        <w:rPr>
          <w:rFonts w:ascii="Consolas" w:eastAsia="Calibri" w:hAnsi="Consolas" w:cs="Consolas"/>
          <w:szCs w:val="24"/>
          <w:lang w:val="en-US" w:eastAsia="en-US"/>
        </w:rPr>
        <w:t>()</w:t>
      </w:r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r w:rsidR="0054481E" w:rsidRPr="00D82166">
        <w:rPr>
          <w:rFonts w:eastAsia="Calibri"/>
          <w:sz w:val="28"/>
          <w:lang w:val="en-US" w:eastAsia="en-US"/>
        </w:rPr>
        <w:t xml:space="preserve">– </w:t>
      </w:r>
      <w:r w:rsidR="0054481E" w:rsidRPr="00D82166">
        <w:rPr>
          <w:rFonts w:ascii="Consolas" w:eastAsia="Calibri" w:hAnsi="Consolas" w:cs="Consolas"/>
          <w:sz w:val="28"/>
          <w:lang w:val="en-US" w:eastAsia="en-US"/>
        </w:rPr>
        <w:t xml:space="preserve"> </w:t>
      </w:r>
      <w:proofErr w:type="gramStart"/>
      <w:r w:rsidR="0054481E" w:rsidRPr="00D82166">
        <w:rPr>
          <w:sz w:val="28"/>
          <w:lang w:val="en-US"/>
        </w:rPr>
        <w:t>O(</w:t>
      </w:r>
      <w:proofErr w:type="gramEnd"/>
      <w:r w:rsidR="0054481E" w:rsidRPr="00D82166">
        <w:rPr>
          <w:sz w:val="28"/>
          <w:lang w:val="en-US"/>
        </w:rPr>
        <w:t>|V|</w:t>
      </w:r>
      <w:r w:rsidR="0054481E" w:rsidRPr="00D82166">
        <w:rPr>
          <w:sz w:val="28"/>
          <w:vertAlign w:val="superscript"/>
          <w:lang w:val="en-US"/>
        </w:rPr>
        <w:t>2</w:t>
      </w:r>
      <w:r w:rsidR="0054481E" w:rsidRPr="00D82166">
        <w:rPr>
          <w:sz w:val="28"/>
          <w:lang w:val="en-US"/>
        </w:rPr>
        <w:t xml:space="preserve"> |E|).</w:t>
      </w:r>
    </w:p>
    <w:p w14:paraId="0C97777B" w14:textId="4C62383C" w:rsidR="0095079A" w:rsidRDefault="0095079A" w:rsidP="0043023C">
      <w:pPr>
        <w:pStyle w:val="2a"/>
      </w:pPr>
      <w:r>
        <w:t xml:space="preserve">Описание реализованных </w:t>
      </w:r>
      <w:r>
        <w:rPr>
          <w:lang w:val="en-US"/>
        </w:rPr>
        <w:t>unit</w:t>
      </w:r>
      <w:r w:rsidRPr="00A8075A">
        <w:t>-</w:t>
      </w:r>
      <w:r>
        <w:t>тестов</w:t>
      </w:r>
      <w:r w:rsidR="00A9171A">
        <w:br/>
      </w:r>
    </w:p>
    <w:p w14:paraId="7C2EE72B" w14:textId="033BAC08" w:rsidR="006C5BB7" w:rsidRDefault="00DE0DE5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</w:t>
      </w:r>
      <w:r w:rsidR="0087411E">
        <w:rPr>
          <w:sz w:val="28"/>
          <w:szCs w:val="28"/>
        </w:rPr>
        <w:t xml:space="preserve">реализовала </w:t>
      </w:r>
      <w:r w:rsidR="0087411E" w:rsidRPr="0087411E">
        <w:rPr>
          <w:sz w:val="28"/>
          <w:szCs w:val="28"/>
          <w:lang w:val="en-US"/>
        </w:rPr>
        <w:t>unit</w:t>
      </w:r>
      <w:r w:rsidR="006515D7">
        <w:rPr>
          <w:sz w:val="28"/>
          <w:szCs w:val="28"/>
        </w:rPr>
        <w:t>-тесты</w:t>
      </w:r>
      <w:r w:rsidR="0087411E" w:rsidRPr="00A9171A">
        <w:rPr>
          <w:sz w:val="28"/>
          <w:szCs w:val="28"/>
        </w:rPr>
        <w:t xml:space="preserve"> </w:t>
      </w:r>
      <w:r w:rsidR="00BA55A5">
        <w:rPr>
          <w:sz w:val="28"/>
          <w:szCs w:val="28"/>
        </w:rPr>
        <w:t>для проверки</w:t>
      </w:r>
      <w:r w:rsidR="00F86224" w:rsidRPr="00A9171A">
        <w:rPr>
          <w:sz w:val="28"/>
          <w:szCs w:val="28"/>
        </w:rPr>
        <w:t xml:space="preserve"> </w:t>
      </w:r>
      <w:r w:rsidR="00621DC7" w:rsidRPr="00A9171A">
        <w:rPr>
          <w:sz w:val="28"/>
          <w:szCs w:val="28"/>
        </w:rPr>
        <w:t xml:space="preserve">ситуации </w:t>
      </w:r>
      <w:r w:rsidR="00621DC7" w:rsidRPr="00A9171A">
        <w:rPr>
          <w:sz w:val="28"/>
          <w:szCs w:val="28"/>
          <w:lang w:val="en-US"/>
        </w:rPr>
        <w:t>c</w:t>
      </w:r>
      <w:r w:rsidR="009102E6" w:rsidRPr="00A9171A">
        <w:rPr>
          <w:sz w:val="28"/>
          <w:szCs w:val="28"/>
        </w:rPr>
        <w:t xml:space="preserve"> 6 вершин</w:t>
      </w:r>
      <w:r w:rsidR="00621DC7" w:rsidRPr="00A9171A">
        <w:rPr>
          <w:sz w:val="28"/>
          <w:szCs w:val="28"/>
        </w:rPr>
        <w:t>ами и</w:t>
      </w:r>
      <w:r w:rsidR="009102E6" w:rsidRPr="00A9171A">
        <w:rPr>
          <w:sz w:val="28"/>
          <w:szCs w:val="28"/>
        </w:rPr>
        <w:t xml:space="preserve"> </w:t>
      </w:r>
      <w:r w:rsidR="00621DC7" w:rsidRPr="00A9171A">
        <w:rPr>
          <w:sz w:val="28"/>
          <w:szCs w:val="28"/>
        </w:rPr>
        <w:t>с</w:t>
      </w:r>
      <w:r w:rsidR="009102E6" w:rsidRPr="00A9171A">
        <w:rPr>
          <w:sz w:val="28"/>
          <w:szCs w:val="28"/>
        </w:rPr>
        <w:t xml:space="preserve"> 20.</w:t>
      </w:r>
      <w:r w:rsidR="00BA55A5">
        <w:rPr>
          <w:sz w:val="28"/>
          <w:szCs w:val="28"/>
        </w:rPr>
        <w:t xml:space="preserve"> </w:t>
      </w:r>
    </w:p>
    <w:p w14:paraId="19BD24EF" w14:textId="77777777" w:rsidR="006C5BB7" w:rsidRDefault="00BA55A5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C5BB7">
        <w:rPr>
          <w:sz w:val="28"/>
          <w:szCs w:val="28"/>
        </w:rPr>
        <w:t xml:space="preserve"> данном случае тесты </w:t>
      </w:r>
      <w:r w:rsidR="00621DC7" w:rsidRPr="00A9171A">
        <w:rPr>
          <w:sz w:val="28"/>
          <w:szCs w:val="28"/>
        </w:rPr>
        <w:t>проверяют ситуацию с одним ребром</w:t>
      </w:r>
      <w:r w:rsidR="009102E6" w:rsidRPr="00A9171A">
        <w:rPr>
          <w:sz w:val="28"/>
          <w:szCs w:val="28"/>
        </w:rPr>
        <w:t xml:space="preserve"> из стока в сток</w:t>
      </w:r>
      <w:r w:rsidR="00621DC7" w:rsidRPr="00A9171A">
        <w:rPr>
          <w:sz w:val="28"/>
          <w:szCs w:val="28"/>
        </w:rPr>
        <w:t>, а</w:t>
      </w:r>
      <w:r w:rsidR="009102E6" w:rsidRPr="00A9171A">
        <w:rPr>
          <w:sz w:val="28"/>
          <w:szCs w:val="28"/>
        </w:rPr>
        <w:t xml:space="preserve"> </w:t>
      </w:r>
      <w:r w:rsidR="00937599" w:rsidRPr="00A9171A">
        <w:rPr>
          <w:sz w:val="28"/>
          <w:szCs w:val="28"/>
        </w:rPr>
        <w:t>также</w:t>
      </w:r>
      <w:r w:rsidR="006C5BB7">
        <w:rPr>
          <w:sz w:val="28"/>
          <w:szCs w:val="28"/>
        </w:rPr>
        <w:t xml:space="preserve"> и моменты,</w:t>
      </w:r>
      <w:r w:rsidR="009102E6" w:rsidRPr="00A9171A">
        <w:rPr>
          <w:sz w:val="28"/>
          <w:szCs w:val="28"/>
        </w:rPr>
        <w:t xml:space="preserve"> когда есть </w:t>
      </w:r>
      <w:r w:rsidR="00621DC7" w:rsidRPr="00A9171A">
        <w:rPr>
          <w:sz w:val="28"/>
          <w:szCs w:val="28"/>
        </w:rPr>
        <w:t>не</w:t>
      </w:r>
      <w:r w:rsidR="009102E6" w:rsidRPr="00A9171A">
        <w:rPr>
          <w:sz w:val="28"/>
          <w:szCs w:val="28"/>
        </w:rPr>
        <w:t xml:space="preserve"> только</w:t>
      </w:r>
      <w:r w:rsidR="00937599" w:rsidRPr="00A9171A">
        <w:rPr>
          <w:sz w:val="28"/>
          <w:szCs w:val="28"/>
        </w:rPr>
        <w:t xml:space="preserve"> </w:t>
      </w:r>
      <w:r w:rsidR="009102E6" w:rsidRPr="00A9171A">
        <w:rPr>
          <w:sz w:val="28"/>
          <w:szCs w:val="28"/>
        </w:rPr>
        <w:t>ребро из истока в сток</w:t>
      </w:r>
      <w:r w:rsidR="00621DC7" w:rsidRPr="00A9171A">
        <w:rPr>
          <w:sz w:val="28"/>
          <w:szCs w:val="28"/>
        </w:rPr>
        <w:t>, но и другие рёбра.</w:t>
      </w:r>
      <w:r w:rsidR="009102E6" w:rsidRPr="00A9171A">
        <w:rPr>
          <w:sz w:val="28"/>
          <w:szCs w:val="28"/>
        </w:rPr>
        <w:t xml:space="preserve"> </w:t>
      </w:r>
    </w:p>
    <w:p w14:paraId="55763C9D" w14:textId="21EFC185" w:rsidR="003608E9" w:rsidRPr="00A9171A" w:rsidRDefault="006C5BB7" w:rsidP="0043023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проверяют и </w:t>
      </w:r>
      <w:r w:rsidR="009102E6" w:rsidRPr="00A9171A">
        <w:rPr>
          <w:sz w:val="28"/>
          <w:szCs w:val="28"/>
        </w:rPr>
        <w:t>корректность обра</w:t>
      </w:r>
      <w:r w:rsidR="00937599" w:rsidRPr="00A9171A">
        <w:rPr>
          <w:sz w:val="28"/>
          <w:szCs w:val="28"/>
        </w:rPr>
        <w:t>бо</w:t>
      </w:r>
      <w:r w:rsidR="009102E6" w:rsidRPr="00A9171A">
        <w:rPr>
          <w:sz w:val="28"/>
          <w:szCs w:val="28"/>
        </w:rPr>
        <w:t>тки исключите</w:t>
      </w:r>
      <w:r w:rsidR="00937599" w:rsidRPr="00A9171A">
        <w:rPr>
          <w:sz w:val="28"/>
          <w:szCs w:val="28"/>
        </w:rPr>
        <w:t>л</w:t>
      </w:r>
      <w:r w:rsidR="009102E6" w:rsidRPr="00A9171A">
        <w:rPr>
          <w:sz w:val="28"/>
          <w:szCs w:val="28"/>
        </w:rPr>
        <w:t>ьны</w:t>
      </w:r>
      <w:r w:rsidR="00937599" w:rsidRPr="00A9171A">
        <w:rPr>
          <w:sz w:val="28"/>
          <w:szCs w:val="28"/>
        </w:rPr>
        <w:t>х</w:t>
      </w:r>
      <w:r w:rsidR="009102E6" w:rsidRPr="00A9171A">
        <w:rPr>
          <w:sz w:val="28"/>
          <w:szCs w:val="28"/>
        </w:rPr>
        <w:t xml:space="preserve"> ситуаций, </w:t>
      </w:r>
      <w:r w:rsidR="00937599" w:rsidRPr="00A9171A">
        <w:rPr>
          <w:sz w:val="28"/>
          <w:szCs w:val="28"/>
        </w:rPr>
        <w:t xml:space="preserve">например, </w:t>
      </w:r>
      <w:r w:rsidR="009102E6" w:rsidRPr="00A9171A">
        <w:rPr>
          <w:sz w:val="28"/>
          <w:szCs w:val="28"/>
        </w:rPr>
        <w:t>когда пользователь не ввел одну из позиций</w:t>
      </w:r>
      <w:r w:rsidR="00937599" w:rsidRPr="00A9171A">
        <w:rPr>
          <w:sz w:val="28"/>
          <w:szCs w:val="28"/>
        </w:rPr>
        <w:t>,</w:t>
      </w:r>
      <w:r w:rsidR="009102E6" w:rsidRPr="00A9171A">
        <w:rPr>
          <w:sz w:val="28"/>
          <w:szCs w:val="28"/>
        </w:rPr>
        <w:t xml:space="preserve"> либо ввёл </w:t>
      </w:r>
      <w:r w:rsidR="00937599" w:rsidRPr="00A9171A">
        <w:rPr>
          <w:sz w:val="28"/>
          <w:szCs w:val="28"/>
        </w:rPr>
        <w:t xml:space="preserve">её </w:t>
      </w:r>
      <w:r w:rsidR="009102E6" w:rsidRPr="00A9171A">
        <w:rPr>
          <w:sz w:val="28"/>
          <w:szCs w:val="28"/>
        </w:rPr>
        <w:t>некорректно</w:t>
      </w:r>
      <w:r w:rsidR="00FE58AA" w:rsidRPr="00A9171A">
        <w:rPr>
          <w:sz w:val="28"/>
          <w:szCs w:val="28"/>
        </w:rPr>
        <w:t xml:space="preserve"> (допустим поток с отрицательным знаком или не целое число)</w:t>
      </w:r>
      <w:r w:rsidR="00937599" w:rsidRPr="00A9171A">
        <w:rPr>
          <w:sz w:val="28"/>
          <w:szCs w:val="28"/>
        </w:rPr>
        <w:t>,</w:t>
      </w:r>
      <w:r w:rsidR="009102E6" w:rsidRPr="00A9171A">
        <w:rPr>
          <w:sz w:val="28"/>
          <w:szCs w:val="28"/>
        </w:rPr>
        <w:t xml:space="preserve"> а также забыл </w:t>
      </w:r>
      <w:r w:rsidR="00937599" w:rsidRPr="00A9171A">
        <w:rPr>
          <w:sz w:val="28"/>
          <w:szCs w:val="28"/>
        </w:rPr>
        <w:t>ввести</w:t>
      </w:r>
      <w:r w:rsidR="009102E6" w:rsidRPr="00A9171A">
        <w:rPr>
          <w:sz w:val="28"/>
          <w:szCs w:val="28"/>
        </w:rPr>
        <w:t xml:space="preserve"> исток или сток</w:t>
      </w:r>
      <w:r w:rsidR="00937599" w:rsidRPr="00A9171A">
        <w:rPr>
          <w:sz w:val="28"/>
          <w:szCs w:val="28"/>
        </w:rPr>
        <w:t>.</w:t>
      </w:r>
    </w:p>
    <w:p w14:paraId="74AB098A" w14:textId="77777777" w:rsidR="00937599" w:rsidRPr="009102E6" w:rsidRDefault="00937599" w:rsidP="00621DC7">
      <w:pPr>
        <w:spacing w:line="240" w:lineRule="auto"/>
        <w:ind w:firstLine="567"/>
        <w:jc w:val="both"/>
      </w:pPr>
    </w:p>
    <w:p w14:paraId="1471A822" w14:textId="4609F87B" w:rsidR="009102E6" w:rsidRDefault="00937599" w:rsidP="00621DC7">
      <w:pPr>
        <w:spacing w:line="240" w:lineRule="auto"/>
        <w:ind w:firstLine="0"/>
        <w:jc w:val="both"/>
        <w:rPr>
          <w:b/>
          <w:color w:val="000000"/>
          <w:sz w:val="28"/>
          <w:szCs w:val="23"/>
          <w:shd w:val="clear" w:color="auto" w:fill="FFFFFF"/>
        </w:rPr>
      </w:pPr>
      <w:r>
        <w:rPr>
          <w:b/>
          <w:color w:val="000000"/>
          <w:sz w:val="28"/>
          <w:szCs w:val="23"/>
          <w:shd w:val="clear" w:color="auto" w:fill="FFFFFF"/>
        </w:rPr>
        <w:t>О</w:t>
      </w:r>
      <w:r w:rsidR="009102E6" w:rsidRPr="00937599">
        <w:rPr>
          <w:b/>
          <w:color w:val="000000"/>
          <w:sz w:val="28"/>
          <w:szCs w:val="23"/>
          <w:shd w:val="clear" w:color="auto" w:fill="FFFFFF"/>
        </w:rPr>
        <w:t>боснование выбора используемых структур данных</w:t>
      </w:r>
    </w:p>
    <w:p w14:paraId="078E5776" w14:textId="77777777" w:rsidR="00A9171A" w:rsidRPr="00937599" w:rsidRDefault="00A9171A" w:rsidP="00621DC7">
      <w:pPr>
        <w:spacing w:line="240" w:lineRule="auto"/>
        <w:ind w:firstLine="0"/>
        <w:jc w:val="both"/>
        <w:rPr>
          <w:b/>
          <w:color w:val="000000"/>
          <w:sz w:val="28"/>
          <w:szCs w:val="23"/>
          <w:shd w:val="clear" w:color="auto" w:fill="FFFFFF"/>
        </w:rPr>
      </w:pPr>
    </w:p>
    <w:p w14:paraId="746BFB62" w14:textId="77777777" w:rsidR="006C5BB7" w:rsidRDefault="006C5BB7" w:rsidP="004302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При выполнении данной лабораторной работы я использовала </w:t>
      </w:r>
      <w:r w:rsidR="009102E6" w:rsidRPr="00A9171A">
        <w:rPr>
          <w:color w:val="000000"/>
          <w:sz w:val="28"/>
          <w:szCs w:val="28"/>
          <w:shd w:val="clear" w:color="auto" w:fill="FFFFFF"/>
        </w:rPr>
        <w:t>МАР для того</w:t>
      </w:r>
      <w:r>
        <w:rPr>
          <w:color w:val="000000"/>
          <w:sz w:val="28"/>
          <w:szCs w:val="28"/>
          <w:shd w:val="clear" w:color="auto" w:fill="FFFFFF"/>
        </w:rPr>
        <w:t>,</w:t>
      </w:r>
      <w:r w:rsidR="009102E6" w:rsidRPr="00A9171A">
        <w:rPr>
          <w:color w:val="000000"/>
          <w:sz w:val="28"/>
          <w:szCs w:val="28"/>
          <w:shd w:val="clear" w:color="auto" w:fill="FFFFFF"/>
        </w:rPr>
        <w:t xml:space="preserve"> чтобы индивидуализировать вершины индексами</w:t>
      </w:r>
      <w:r w:rsidR="00072A0D" w:rsidRPr="00A9171A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529995BD" w14:textId="77777777" w:rsidR="006C5BB7" w:rsidRDefault="00072A0D" w:rsidP="0043023C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9171A">
        <w:rPr>
          <w:color w:val="000000"/>
          <w:sz w:val="28"/>
          <w:szCs w:val="28"/>
          <w:shd w:val="clear" w:color="auto" w:fill="FFFFFF"/>
        </w:rPr>
        <w:t xml:space="preserve">Данную структуру я </w:t>
      </w:r>
      <w:r w:rsidR="006C5BB7">
        <w:rPr>
          <w:color w:val="000000"/>
          <w:sz w:val="28"/>
          <w:szCs w:val="28"/>
          <w:shd w:val="clear" w:color="auto" w:fill="FFFFFF"/>
        </w:rPr>
        <w:t>выбрала потому</w:t>
      </w:r>
      <w:r w:rsidRPr="00A9171A">
        <w:rPr>
          <w:color w:val="000000"/>
          <w:sz w:val="28"/>
          <w:szCs w:val="28"/>
          <w:shd w:val="clear" w:color="auto" w:fill="FFFFFF"/>
        </w:rPr>
        <w:t>, что она позволяет не со</w:t>
      </w:r>
      <w:r w:rsidR="00475E33" w:rsidRPr="00A9171A">
        <w:rPr>
          <w:color w:val="000000"/>
          <w:sz w:val="28"/>
          <w:szCs w:val="28"/>
          <w:shd w:val="clear" w:color="auto" w:fill="FFFFFF"/>
        </w:rPr>
        <w:t>хранять повторяющиеся данные и быстрый доступ к ним.</w:t>
      </w:r>
      <w:r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937599" w:rsidRPr="00A9171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010828F" w14:textId="51D6A9A8" w:rsidR="009102E6" w:rsidRPr="00A9171A" w:rsidRDefault="00937599" w:rsidP="0043023C">
      <w:pPr>
        <w:spacing w:line="360" w:lineRule="auto"/>
        <w:ind w:firstLine="709"/>
        <w:jc w:val="both"/>
        <w:rPr>
          <w:sz w:val="28"/>
          <w:szCs w:val="28"/>
        </w:rPr>
      </w:pPr>
      <w:r w:rsidRPr="00A9171A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="006C5BB7">
        <w:rPr>
          <w:color w:val="000000"/>
          <w:sz w:val="28"/>
          <w:szCs w:val="28"/>
          <w:shd w:val="clear" w:color="auto" w:fill="FFFFFF"/>
        </w:rPr>
        <w:t xml:space="preserve"> я использовала</w:t>
      </w:r>
      <w:r w:rsidR="009102E6"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0224C3" w:rsidRPr="00A9171A">
        <w:rPr>
          <w:color w:val="000000"/>
          <w:sz w:val="28"/>
          <w:szCs w:val="28"/>
          <w:shd w:val="clear" w:color="auto" w:fill="FFFFFF"/>
        </w:rPr>
        <w:t xml:space="preserve">для перебора вершин сети в функции </w:t>
      </w:r>
      <w:proofErr w:type="spellStart"/>
      <w:proofErr w:type="gramStart"/>
      <w:r w:rsidR="001856FC" w:rsidRPr="00CB50EA">
        <w:rPr>
          <w:rFonts w:ascii="Consolas" w:hAnsi="Consolas"/>
          <w:color w:val="000000"/>
          <w:shd w:val="clear" w:color="auto" w:fill="FFFFFF"/>
          <w:lang w:val="en-US"/>
        </w:rPr>
        <w:t>countMaxFlow</w:t>
      </w:r>
      <w:proofErr w:type="spellEnd"/>
      <w:r w:rsidR="001856FC" w:rsidRPr="00CB50EA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1856FC" w:rsidRPr="00CB50EA">
        <w:rPr>
          <w:rFonts w:ascii="Consolas" w:hAnsi="Consolas"/>
          <w:color w:val="000000"/>
          <w:shd w:val="clear" w:color="auto" w:fill="FFFFFF"/>
        </w:rPr>
        <w:t>)</w:t>
      </w:r>
      <w:r w:rsidR="000224C3" w:rsidRPr="00A9171A">
        <w:rPr>
          <w:color w:val="000000"/>
          <w:sz w:val="28"/>
          <w:szCs w:val="28"/>
          <w:shd w:val="clear" w:color="auto" w:fill="FFFFFF"/>
        </w:rPr>
        <w:t>.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 В структуре </w:t>
      </w:r>
      <w:r w:rsidR="00475E33" w:rsidRPr="00A9171A">
        <w:rPr>
          <w:color w:val="000000"/>
          <w:sz w:val="28"/>
          <w:szCs w:val="28"/>
          <w:shd w:val="clear" w:color="auto" w:fill="FFFFFF"/>
          <w:lang w:val="en-US"/>
        </w:rPr>
        <w:t>List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 </w:t>
      </w:r>
      <w:r w:rsidR="006C5BB7">
        <w:rPr>
          <w:color w:val="000000"/>
          <w:sz w:val="28"/>
          <w:szCs w:val="28"/>
          <w:shd w:val="clear" w:color="auto" w:fill="FFFFFF"/>
        </w:rPr>
        <w:t xml:space="preserve">есть удобный функционал, что отличает ее </w:t>
      </w:r>
      <w:r w:rsidR="00475E33" w:rsidRPr="00A9171A">
        <w:rPr>
          <w:color w:val="000000"/>
          <w:sz w:val="28"/>
          <w:szCs w:val="28"/>
          <w:shd w:val="clear" w:color="auto" w:fill="FFFFFF"/>
        </w:rPr>
        <w:t>от обычного массива</w:t>
      </w:r>
      <w:r w:rsidR="006C5BB7">
        <w:rPr>
          <w:color w:val="000000"/>
          <w:sz w:val="28"/>
          <w:szCs w:val="28"/>
          <w:shd w:val="clear" w:color="auto" w:fill="FFFFFF"/>
        </w:rPr>
        <w:t xml:space="preserve"> - </w:t>
      </w:r>
      <w:r w:rsidR="00475E33" w:rsidRPr="00A9171A">
        <w:rPr>
          <w:color w:val="000000"/>
          <w:sz w:val="28"/>
          <w:szCs w:val="28"/>
          <w:shd w:val="clear" w:color="auto" w:fill="FFFFFF"/>
        </w:rPr>
        <w:t>нам не нужно хранить размер массива</w:t>
      </w:r>
      <w:r w:rsidR="006C5BB7">
        <w:rPr>
          <w:color w:val="000000"/>
          <w:sz w:val="28"/>
          <w:szCs w:val="28"/>
          <w:shd w:val="clear" w:color="auto" w:fill="FFFFFF"/>
        </w:rPr>
        <w:t>. Т</w:t>
      </w:r>
      <w:r w:rsidR="00475E33" w:rsidRPr="00A9171A">
        <w:rPr>
          <w:color w:val="000000"/>
          <w:sz w:val="28"/>
          <w:szCs w:val="28"/>
          <w:shd w:val="clear" w:color="auto" w:fill="FFFFFF"/>
        </w:rPr>
        <w:t xml:space="preserve">акже мы можем быстро добавлять </w:t>
      </w:r>
      <w:r w:rsidR="00C2441E" w:rsidRPr="00A9171A">
        <w:rPr>
          <w:color w:val="000000"/>
          <w:sz w:val="28"/>
          <w:szCs w:val="28"/>
          <w:shd w:val="clear" w:color="auto" w:fill="FFFFFF"/>
        </w:rPr>
        <w:t xml:space="preserve">и удалять элементы, без траты времени на их перезапись в новый массив (в нашем случае </w:t>
      </w:r>
      <w:bookmarkStart w:id="21" w:name="_GoBack"/>
      <w:proofErr w:type="spellStart"/>
      <w:r w:rsidR="00C2441E" w:rsidRPr="00CB50EA">
        <w:rPr>
          <w:rFonts w:ascii="Consolas" w:hAnsi="Consolas"/>
          <w:color w:val="000000"/>
          <w:shd w:val="clear" w:color="auto" w:fill="FFFFFF"/>
          <w:lang w:val="en-US"/>
        </w:rPr>
        <w:t>push</w:t>
      </w:r>
      <w:r w:rsidR="001856FC" w:rsidRPr="00CB50EA">
        <w:rPr>
          <w:rFonts w:ascii="Consolas" w:hAnsi="Consolas"/>
          <w:color w:val="000000"/>
          <w:shd w:val="clear" w:color="auto" w:fill="FFFFFF"/>
          <w:lang w:val="en-US"/>
        </w:rPr>
        <w:t>Front</w:t>
      </w:r>
      <w:bookmarkEnd w:id="21"/>
      <w:proofErr w:type="spellEnd"/>
      <w:r w:rsidR="00C2441E" w:rsidRPr="00A9171A">
        <w:rPr>
          <w:color w:val="000000"/>
          <w:sz w:val="28"/>
          <w:szCs w:val="28"/>
          <w:shd w:val="clear" w:color="auto" w:fill="FFFFFF"/>
        </w:rPr>
        <w:t xml:space="preserve"> добавление в начало работает за </w:t>
      </w:r>
      <w:proofErr w:type="gramStart"/>
      <w:r w:rsidR="00C2441E" w:rsidRPr="00A9171A">
        <w:rPr>
          <w:color w:val="000000"/>
          <w:sz w:val="28"/>
          <w:szCs w:val="28"/>
          <w:shd w:val="clear" w:color="auto" w:fill="FFFFFF"/>
          <w:lang w:val="en-US"/>
        </w:rPr>
        <w:t>O</w:t>
      </w:r>
      <w:r w:rsidR="00C2441E" w:rsidRPr="00A9171A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C2441E" w:rsidRPr="00A9171A">
        <w:rPr>
          <w:color w:val="000000"/>
          <w:sz w:val="28"/>
          <w:szCs w:val="28"/>
          <w:shd w:val="clear" w:color="auto" w:fill="FFFFFF"/>
        </w:rPr>
        <w:t>1)).</w:t>
      </w:r>
    </w:p>
    <w:p w14:paraId="52D50D4C" w14:textId="2D711358" w:rsidR="00937599" w:rsidRDefault="00937599">
      <w:pPr>
        <w:spacing w:line="240" w:lineRule="auto"/>
        <w:ind w:firstLine="0"/>
        <w:rPr>
          <w:b/>
          <w:bCs/>
          <w:color w:val="000000"/>
          <w:sz w:val="28"/>
          <w:szCs w:val="26"/>
        </w:rPr>
      </w:pPr>
    </w:p>
    <w:p w14:paraId="2A307BD3" w14:textId="50715A52" w:rsidR="001856FC" w:rsidRDefault="00BC652F" w:rsidP="0043023C">
      <w:pPr>
        <w:pStyle w:val="2a"/>
      </w:pPr>
      <w:r>
        <w:t>Пример работы программ</w:t>
      </w:r>
      <w:r w:rsidR="001856FC">
        <w:t>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56FC" w14:paraId="2E074015" w14:textId="77777777" w:rsidTr="001856FC">
        <w:tc>
          <w:tcPr>
            <w:tcW w:w="4814" w:type="dxa"/>
          </w:tcPr>
          <w:p w14:paraId="1B6362D8" w14:textId="6D2F2A2D" w:rsidR="001856FC" w:rsidRDefault="001856FC" w:rsidP="001856FC">
            <w:pPr>
              <w:pStyle w:val="120"/>
              <w:ind w:firstLine="0"/>
            </w:pPr>
            <w:r>
              <w:t>Входные данные</w:t>
            </w:r>
          </w:p>
        </w:tc>
        <w:tc>
          <w:tcPr>
            <w:tcW w:w="4814" w:type="dxa"/>
          </w:tcPr>
          <w:p w14:paraId="4ED3CA5D" w14:textId="5F309546" w:rsidR="001856FC" w:rsidRDefault="001856FC" w:rsidP="001856FC">
            <w:pPr>
              <w:pStyle w:val="120"/>
              <w:ind w:firstLine="0"/>
            </w:pPr>
            <w:r>
              <w:t>Вывод программы</w:t>
            </w:r>
          </w:p>
        </w:tc>
      </w:tr>
      <w:tr w:rsidR="001856FC" w14:paraId="4FA79D14" w14:textId="77777777" w:rsidTr="001856FC">
        <w:tc>
          <w:tcPr>
            <w:tcW w:w="4814" w:type="dxa"/>
          </w:tcPr>
          <w:p w14:paraId="3D98AAD0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S O 3</w:t>
            </w:r>
          </w:p>
          <w:p w14:paraId="24DDB8A5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S P 3</w:t>
            </w:r>
          </w:p>
          <w:p w14:paraId="69014591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O Q 3</w:t>
            </w:r>
          </w:p>
          <w:p w14:paraId="70D6AB48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O P 2</w:t>
            </w:r>
          </w:p>
          <w:p w14:paraId="7675E0AA" w14:textId="77777777" w:rsidR="001856FC" w:rsidRPr="001856FC" w:rsidRDefault="001856FC" w:rsidP="001856FC">
            <w:pPr>
              <w:pStyle w:val="120"/>
              <w:ind w:firstLine="0"/>
              <w:rPr>
                <w:lang w:val="en-US"/>
              </w:rPr>
            </w:pPr>
            <w:r w:rsidRPr="001856FC">
              <w:rPr>
                <w:lang w:val="en-US"/>
              </w:rPr>
              <w:t>P R 2</w:t>
            </w:r>
          </w:p>
          <w:p w14:paraId="2338CF2C" w14:textId="77777777" w:rsidR="001856FC" w:rsidRDefault="001856FC" w:rsidP="001856FC">
            <w:pPr>
              <w:pStyle w:val="120"/>
              <w:ind w:firstLine="0"/>
            </w:pPr>
            <w:r>
              <w:t>Q R 4</w:t>
            </w:r>
          </w:p>
          <w:p w14:paraId="557096BC" w14:textId="77777777" w:rsidR="001856FC" w:rsidRDefault="001856FC" w:rsidP="001856FC">
            <w:pPr>
              <w:pStyle w:val="120"/>
              <w:ind w:firstLine="0"/>
            </w:pPr>
            <w:r>
              <w:t>Q T 2</w:t>
            </w:r>
          </w:p>
          <w:p w14:paraId="6732277D" w14:textId="5B539CA3" w:rsidR="001856FC" w:rsidRDefault="001856FC" w:rsidP="001856FC">
            <w:pPr>
              <w:pStyle w:val="120"/>
              <w:ind w:firstLine="0"/>
            </w:pPr>
            <w:r>
              <w:t>R T 3</w:t>
            </w:r>
          </w:p>
        </w:tc>
        <w:tc>
          <w:tcPr>
            <w:tcW w:w="4814" w:type="dxa"/>
          </w:tcPr>
          <w:p w14:paraId="0A21D9A7" w14:textId="0463BB19" w:rsidR="001856FC" w:rsidRDefault="001856FC" w:rsidP="001856FC">
            <w:pPr>
              <w:pStyle w:val="120"/>
              <w:ind w:firstLine="0"/>
            </w:pPr>
            <w:proofErr w:type="spellStart"/>
            <w:r w:rsidRPr="001856FC">
              <w:t>Maximal</w:t>
            </w:r>
            <w:proofErr w:type="spellEnd"/>
            <w:r w:rsidRPr="001856FC">
              <w:t xml:space="preserve"> </w:t>
            </w:r>
            <w:proofErr w:type="spellStart"/>
            <w:r w:rsidRPr="001856FC">
              <w:t>flow</w:t>
            </w:r>
            <w:proofErr w:type="spellEnd"/>
            <w:r w:rsidRPr="001856FC">
              <w:t xml:space="preserve"> </w:t>
            </w:r>
            <w:proofErr w:type="spellStart"/>
            <w:r w:rsidRPr="001856FC">
              <w:t>value</w:t>
            </w:r>
            <w:proofErr w:type="spellEnd"/>
            <w:r w:rsidRPr="001856FC">
              <w:t xml:space="preserve"> = 5</w:t>
            </w:r>
          </w:p>
        </w:tc>
      </w:tr>
    </w:tbl>
    <w:p w14:paraId="27A2D93A" w14:textId="77777777" w:rsidR="001856FC" w:rsidRPr="001856FC" w:rsidRDefault="001856FC" w:rsidP="001856FC">
      <w:pPr>
        <w:pStyle w:val="120"/>
      </w:pPr>
    </w:p>
    <w:p w14:paraId="79DADD97" w14:textId="1DEF01F8" w:rsidR="00BC652F" w:rsidRPr="00AA334B" w:rsidRDefault="00BC652F" w:rsidP="0043023C">
      <w:pPr>
        <w:pStyle w:val="2a"/>
        <w:rPr>
          <w:lang w:val="en-US" w:eastAsia="en-US"/>
        </w:rPr>
      </w:pPr>
      <w:r>
        <w:t>Листинг</w:t>
      </w:r>
      <w:bookmarkStart w:id="22" w:name="_Hlk21359940"/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6F969543" w14:textId="77777777" w:rsidTr="00545B1B">
        <w:tc>
          <w:tcPr>
            <w:tcW w:w="10773" w:type="dxa"/>
            <w:shd w:val="clear" w:color="auto" w:fill="auto"/>
          </w:tcPr>
          <w:bookmarkEnd w:id="22"/>
          <w:p w14:paraId="513B6B77" w14:textId="74E51DFD" w:rsidR="00BB1DD0" w:rsidRPr="002E3110" w:rsidRDefault="00545B1B" w:rsidP="00545B1B">
            <w:pPr>
              <w:pStyle w:val="aff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Flow</w:t>
            </w:r>
            <w:r w:rsidR="001856FC">
              <w:rPr>
                <w:lang w:val="en-US" w:eastAsia="en-US"/>
              </w:rPr>
              <w:t>CounterRepresenter</w:t>
            </w:r>
            <w:r w:rsidR="00BB1DD0">
              <w:rPr>
                <w:lang w:val="en-US" w:eastAsia="en-US"/>
              </w:rPr>
              <w:t>.h</w:t>
            </w:r>
            <w:proofErr w:type="spellEnd"/>
          </w:p>
        </w:tc>
      </w:tr>
      <w:tr w:rsidR="00BB1DD0" w:rsidRPr="00BC652F" w14:paraId="4A6304CD" w14:textId="77777777" w:rsidTr="00545B1B">
        <w:tc>
          <w:tcPr>
            <w:tcW w:w="10773" w:type="dxa"/>
            <w:shd w:val="clear" w:color="auto" w:fill="auto"/>
          </w:tcPr>
          <w:p w14:paraId="151C806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0177095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4EAD6C1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6E17F43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14:paraId="2800A2B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"Map.h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3B6F444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14:paraId="369B7D6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62602C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B454E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min(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CE280C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?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728C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D74FA4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B1C71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E30772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458084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042886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778D8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* height;</w:t>
            </w:r>
          </w:p>
          <w:p w14:paraId="3C7CE05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B725D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33D12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EC489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6FA8DCB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C28EE0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93FE1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2BAC15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 = min(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]);</w:t>
            </w:r>
          </w:p>
          <w:p w14:paraId="0199132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-= f;</w:t>
            </w:r>
          </w:p>
          <w:p w14:paraId="687FCD0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+= f;</w:t>
            </w:r>
          </w:p>
          <w:p w14:paraId="09EA536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-= f;</w:t>
            </w:r>
          </w:p>
          <w:p w14:paraId="7D8F4A8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vertex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+= f;</w:t>
            </w:r>
          </w:p>
          <w:p w14:paraId="7D2ACCE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E04564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76E7B7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edgeUpcoming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84764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8BB468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2 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</w:t>
            </w:r>
          </w:p>
          <w:p w14:paraId="138DB2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F5D84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B77C17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&amp;&amp; (height[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&lt; min))</w:t>
            </w:r>
          </w:p>
          <w:p w14:paraId="5C44B9C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min = 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39719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min + 1;</w:t>
            </w:r>
          </w:p>
          <w:p w14:paraId="66C0BF4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B7751A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83357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pushingToLimit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3A8493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A0CA09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vertex = 0;</w:t>
            </w:r>
          </w:p>
          <w:p w14:paraId="717A695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00284BA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4EB3B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][vertex] &amp;&amp; height[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== height[vertex] + 1)</w:t>
            </w:r>
          </w:p>
          <w:p w14:paraId="6F46604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9E98A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, vertex);</w:t>
            </w:r>
          </w:p>
          <w:p w14:paraId="0F639B0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vertex = 0;</w:t>
            </w:r>
          </w:p>
          <w:p w14:paraId="7B3E389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0D369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EF535B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++vertex;</w:t>
            </w:r>
          </w:p>
          <w:p w14:paraId="401ACA6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(vertex ==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D2D2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8EA8A6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edgeUpcoming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edge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CC55A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vertex = 0;</w:t>
            </w:r>
          </w:p>
          <w:p w14:paraId="11FFB9E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8B5D3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82A97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2AD235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730742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checkStringCorrectness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8E3D5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724ED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 {</w:t>
            </w:r>
          </w:p>
          <w:p w14:paraId="07482BA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6BFAEC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2A13E4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'A'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'Z'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&amp;&amp;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3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 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 {</w:t>
            </w:r>
          </w:p>
          <w:p w14:paraId="6EDFA50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4CAD8F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F1F9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currentLineWithNoSpaces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1FFB2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4;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97094C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'0'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'9'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F083E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currentLineWithNoSpaces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A50CFC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193F741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25445D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07C2C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2C9758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ADF52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DA3062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countMaxFlow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230D5D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2) {</w:t>
            </w:r>
          </w:p>
          <w:p w14:paraId="2688B6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5BE0B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6D42BE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4A5B84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9C4B5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B02717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+=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7C7B2A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31CA0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C4662C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List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3487E6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current;</w:t>
            </w:r>
          </w:p>
          <w:p w14:paraId="5F2616E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53495B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46728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9A50C9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!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&amp;&amp;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!=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E0213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temporaryList.push_front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67359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temporaryList.at(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727EB57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temporaryList.get_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0203B1F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2CF9C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height[current];</w:t>
            </w:r>
          </w:p>
          <w:p w14:paraId="51B2302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pushingToLimit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14:paraId="3BED945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(height[current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!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oldHeight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45FCCF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A468B3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temporaryList.push_front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(current);</w:t>
            </w:r>
          </w:p>
          <w:p w14:paraId="4F57063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temporaryList.remove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89601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current =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temporaryList.at(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0);</w:t>
            </w:r>
          </w:p>
          <w:p w14:paraId="0DC6B0C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1A78965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F2D3FF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5FC63F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temporaryList.get_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5E94B8A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current = temporaryList.at(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currentIndex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A7CAD0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C0758A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0E21B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&gt; 0)</w:t>
            </w:r>
          </w:p>
          <w:p w14:paraId="2D4C771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6982877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4F93208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"Can't reach sink vertex form source."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543F3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D09650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1C75FE7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0][1];</w:t>
            </w:r>
          </w:p>
          <w:p w14:paraId="75B0AA6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85CC3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8F9419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D54FF6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D65D2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AC028A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58E4BB8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(height)</w:t>
            </w:r>
          </w:p>
          <w:p w14:paraId="59FB059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height;</w:t>
            </w:r>
          </w:p>
          <w:p w14:paraId="0E12E3C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05B9F6C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=0;i&lt;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A3E13A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delete[</w:t>
            </w:r>
            <w:proofErr w:type="gramEnd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A85C1B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864881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3C54CD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322C62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Map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Map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8198AE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46F2C8F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6B1467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.eof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08DA175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1BD2C3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55C66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fullCurrentLineString.size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 &gt;= 5) {</w:t>
            </w:r>
          </w:p>
          <w:p w14:paraId="12A9D6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1898DDB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checkStringCorrectness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B7E0D3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DCEEEF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36B28C1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-&gt;insert(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B4384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DFB5E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53903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 {</w:t>
            </w:r>
          </w:p>
          <w:p w14:paraId="7BD0EB64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-&gt;insert(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fullCurrentLineString</w:t>
            </w:r>
            <w:proofErr w:type="spellEnd"/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E351D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C872E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BED368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650AEE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51DA8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F3989B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D652A6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 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D1904C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D9A2E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F4A8859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95DACC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19BA1E1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vertexFrom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'S'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421436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B249C1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source vertex"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68502F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7D0553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E61E66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-&gt;contains(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'T'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14:paraId="3CD041C7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vertexTo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'T'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C7832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A3C15D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sink vertex"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1DFB5E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F413C6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.clear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4B84EC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.seekg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::beg);</w:t>
            </w:r>
          </w:p>
          <w:p w14:paraId="0DB2398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9569E3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height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B010643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15A2775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0AA89B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redundantFlow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016841F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height[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17B6801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F5C950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2DCED68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30896B6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vertexCounter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 ++j)</w:t>
            </w:r>
          </w:p>
          <w:p w14:paraId="2B8AC1A0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][j] = 0;</w:t>
            </w:r>
          </w:p>
          <w:p w14:paraId="0532D432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033711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386443CB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(!</w:t>
            </w:r>
            <w:proofErr w:type="spellStart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.eof</w:t>
            </w:r>
            <w:proofErr w:type="spellEnd"/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 {</w:t>
            </w:r>
          </w:p>
          <w:p w14:paraId="79899A8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s1;</w:t>
            </w:r>
          </w:p>
          <w:p w14:paraId="2EFB5BA8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vert1, vert2, cap;</w:t>
            </w:r>
          </w:p>
          <w:p w14:paraId="7BF811A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856FC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file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, s1);</w:t>
            </w:r>
          </w:p>
          <w:p w14:paraId="76CAE4E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vert1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-&gt;find(s1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0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BD323C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vert2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charToNumMap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-&gt;find(s1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[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2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]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53D156A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(vert1==vert2)</w:t>
            </w:r>
          </w:p>
          <w:p w14:paraId="236B79BF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1856FC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 "</w:t>
            </w:r>
            <w:r w:rsidRPr="001856FC">
              <w:rPr>
                <w:rFonts w:ascii="Consolas" w:eastAsia="Calibr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to_string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currentStringNumber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)).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c_str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D2A5FFD" w14:textId="77777777" w:rsidR="001856FC" w:rsidRP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edgesCapacity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[vert</w:t>
            </w:r>
            <w:proofErr w:type="gram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1][</w:t>
            </w:r>
            <w:proofErr w:type="gram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vert2] = </w:t>
            </w:r>
            <w:proofErr w:type="spellStart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stoi</w:t>
            </w:r>
            <w:proofErr w:type="spellEnd"/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(s1.substr(4));</w:t>
            </w:r>
          </w:p>
          <w:p w14:paraId="0DB15151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1856FC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++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currentStringNumber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689532F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3D492C35" w14:textId="77777777" w:rsidR="001856FC" w:rsidRDefault="001856FC" w:rsidP="001856FC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520CA6AC" w14:textId="3B31C9F1" w:rsidR="00BB1DD0" w:rsidRPr="00FE58AA" w:rsidRDefault="001856FC" w:rsidP="001856FC">
            <w:pPr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14:paraId="662C5C3B" w14:textId="4815DA0C" w:rsidR="00BB1DD0" w:rsidRDefault="00BB1DD0" w:rsidP="00BB1DD0">
      <w:pPr>
        <w:pStyle w:val="120"/>
        <w:ind w:firstLine="0"/>
        <w:rPr>
          <w:lang w:val="en-US"/>
        </w:rPr>
      </w:pPr>
    </w:p>
    <w:tbl>
      <w:tblPr>
        <w:tblW w:w="10773" w:type="dxa"/>
        <w:tblInd w:w="-1134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BB1DD0" w:rsidRPr="0037197E" w14:paraId="4B5FE5AA" w14:textId="77777777" w:rsidTr="00545B1B">
        <w:tc>
          <w:tcPr>
            <w:tcW w:w="10773" w:type="dxa"/>
            <w:shd w:val="clear" w:color="auto" w:fill="auto"/>
          </w:tcPr>
          <w:p w14:paraId="4EDB3A7E" w14:textId="0C49F8D8" w:rsidR="00BB1DD0" w:rsidRPr="002E3110" w:rsidRDefault="00545B1B" w:rsidP="00545B1B">
            <w:pPr>
              <w:pStyle w:val="aff5"/>
              <w:rPr>
                <w:lang w:val="en-US" w:eastAsia="en-US"/>
              </w:rPr>
            </w:pPr>
            <w:r w:rsidRPr="00545B1B">
              <w:rPr>
                <w:rFonts w:eastAsia="Calibri"/>
                <w:color w:val="000000"/>
                <w:lang w:eastAsia="en-US"/>
              </w:rPr>
              <w:t>UnitTestFlow_Push_Relabel.cpp</w:t>
            </w:r>
          </w:p>
        </w:tc>
      </w:tr>
      <w:tr w:rsidR="00BB1DD0" w:rsidRPr="00BC652F" w14:paraId="5587ED7D" w14:textId="77777777" w:rsidTr="00545B1B">
        <w:tc>
          <w:tcPr>
            <w:tcW w:w="10773" w:type="dxa"/>
            <w:shd w:val="clear" w:color="auto" w:fill="auto"/>
          </w:tcPr>
          <w:p w14:paraId="5C8072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46A99E3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CppUnitTest.h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74266FD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proofErr w:type="gram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//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CourseWork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/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FlowCounterRepresenter.h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019DE4E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14:paraId="21640CC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Microsoft::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VisualStudio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CppUnitTestFramework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4AD60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00D40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UnitTestFlowPushRelabel</w:t>
            </w:r>
            <w:proofErr w:type="spellEnd"/>
          </w:p>
          <w:p w14:paraId="4AD38CD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0CFDA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TEST_CLASS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UnitTestFlowPushRelabel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0975C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2F88A4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3DD424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A443CA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orrect_output_for_6_vertexes)</w:t>
            </w:r>
          </w:p>
          <w:p w14:paraId="26D8194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B4F8D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5E8720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016C7A7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5);</w:t>
            </w:r>
          </w:p>
          <w:p w14:paraId="39A24ED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2B674E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TestMethod_Exception_entering_the_first_character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CAEAF9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492CAC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\\CourseWork\\CourseWork\\UnitTest\\Input2.txt"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E7A4AD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6495574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041CB0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715D68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D2F75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67B4B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08C06A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TestMethod_Exception_entering_the_second_character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16E8F7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27B700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\\CourseWork\\CourseWork\\UnitTest\\Input3.txt"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866FD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47E37E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933A46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D38186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C0D1E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E5FBFD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4ED2B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TestMethod_Exception_entering_the_third_number_flow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5CF6F19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89E83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\\CourseWork\\CourseWork\\UnitTest\\Input4.txt"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42B4D5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C42C46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8751C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7FD7057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6FA08B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12E186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06ABD8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TestMethod_Exception_empty_string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69F587A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0B61366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\\CourseWork\\CourseWork\\UnitTest\\Input5.txt"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B71047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29C5AE3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FB92B0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1DB57EF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D4C37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5C729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4A5F9E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orrect_output_for_6_vertexes_and_edge_from_source_to_sink)</w:t>
            </w:r>
          </w:p>
          <w:p w14:paraId="4E71F3D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4A3FA1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\\CourseWork\\CourseWork\\UnitTest\\Input6.txt"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BDF15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0EDF634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25);</w:t>
            </w:r>
          </w:p>
          <w:p w14:paraId="2AF167A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A213920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orrect_output_for_2_vertexes_edges_from_source_to_sink)</w:t>
            </w:r>
          </w:p>
          <w:p w14:paraId="3799257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940145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\\CourseWork\\CourseWork\\UnitTest\\Input7.txt"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58FE9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432C789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20);</w:t>
            </w:r>
          </w:p>
          <w:p w14:paraId="1C1A410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63E323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(TestMethod_Exception_there_is_a_path_from_the_vertex_to_itself) {</w:t>
            </w:r>
          </w:p>
          <w:p w14:paraId="0B184A8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DF111B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\\CourseWork\\CourseWork\\UnitTest\\Input8.txt"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42459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5D73B79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564B7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7899A52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62180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3414B7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AF8FC87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_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С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orrect_output_for_20_vertexes)</w:t>
            </w:r>
          </w:p>
          <w:p w14:paraId="3CFCC14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78EAEE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\\CourseWork\\CourseWork\\UnitTest\\Input9.txt"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D8E16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664B440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flow.countMaxFlow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(), 19);</w:t>
            </w:r>
          </w:p>
          <w:p w14:paraId="707E32DC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4720C1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(TestMethod_Exception_entering_the_third_negative_number_flow) {</w:t>
            </w:r>
          </w:p>
          <w:p w14:paraId="1646DD6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37A83C0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\\CourseWork\\CourseWork\\UnitTest\\Input10.txt"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C13348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17D2048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F050D8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2FE3F2DE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"Error </w:t>
            </w:r>
            <w:proofErr w:type="spellStart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occuried</w:t>
            </w:r>
            <w:proofErr w:type="spellEnd"/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 xml:space="preserve"> while reading line 3"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6E902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41CFE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76C105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TestMethod_Exception_sink_is_missing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77BB3EA1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655E97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\\CourseWork\\CourseWork\\UnitTest\\Input11.txt"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EEBFE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7A45409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DCB868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13F56A6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sink vertex"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00889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4854DD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9081F6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TestMethod_Exception_source_is_missing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14:paraId="47A9744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4ADEBB1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\\CourseWork\\CourseWork\\UnitTest\\Input12.txt"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BCE98D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3358B1E5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CAD78B4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55FC7B6A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"No source vertex"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176C3F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7A08573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42C8172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 w:eastAsia="en-US"/>
              </w:rPr>
              <w:t>TEST_METHOD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(TestMethod_Exception_two_different_connectivity_components) {</w:t>
            </w:r>
          </w:p>
          <w:p w14:paraId="0A6E9EC6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14:paraId="50CDD9C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input(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"C:\\Users\\chere\\Desktop\\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АиСД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-4</w:t>
            </w:r>
            <w:r>
              <w:rPr>
                <w:rFonts w:ascii="Consolas" w:eastAsia="Calibri" w:hAnsi="Consolas" w:cs="Consolas"/>
                <w:color w:val="A31515"/>
                <w:sz w:val="19"/>
                <w:szCs w:val="19"/>
                <w:lang w:eastAsia="en-US"/>
              </w:rPr>
              <w:t>сем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\\CourseWork\\CourseWork\\UnitTest\\Input13.txt"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28D548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FlowCounterRepresenter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flow(input);</w:t>
            </w:r>
          </w:p>
          <w:p w14:paraId="2D8AD5CB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42388DC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exception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 &amp; ex) {</w:t>
            </w:r>
          </w:p>
          <w:p w14:paraId="0EA424F9" w14:textId="77777777" w:rsidR="00D373BD" w:rsidRP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D373BD">
              <w:rPr>
                <w:rFonts w:ascii="Consolas" w:eastAsia="Calibri" w:hAnsi="Consolas" w:cs="Consolas"/>
                <w:color w:val="2B91AF"/>
                <w:sz w:val="19"/>
                <w:szCs w:val="19"/>
                <w:lang w:val="en-US" w:eastAsia="en-US"/>
              </w:rPr>
              <w:t>Assert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proofErr w:type="spellStart"/>
            <w:proofErr w:type="gram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AreEqual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ex.what</w:t>
            </w:r>
            <w:proofErr w:type="spellEnd"/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D373BD">
              <w:rPr>
                <w:rFonts w:ascii="Consolas" w:eastAsia="Calibri" w:hAnsi="Consolas" w:cs="Consolas"/>
                <w:color w:val="A31515"/>
                <w:sz w:val="19"/>
                <w:szCs w:val="19"/>
                <w:lang w:val="en-US" w:eastAsia="en-US"/>
              </w:rPr>
              <w:t>"Can't reach sink vertex form source."</w:t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2B2CD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D373B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563F969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1764320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ab/>
              <w:t>};</w:t>
            </w:r>
          </w:p>
          <w:p w14:paraId="79DFD3D6" w14:textId="77777777" w:rsidR="00D373BD" w:rsidRDefault="00D373BD" w:rsidP="00D373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45C945CF" w14:textId="32F33170" w:rsidR="00BB1DD0" w:rsidRPr="001D4BEA" w:rsidRDefault="00BB1DD0" w:rsidP="001856FC">
            <w:p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ind w:firstLine="0"/>
              <w:rPr>
                <w:rFonts w:ascii="Consolas" w:hAnsi="Consolas"/>
                <w:color w:val="5C5C5C"/>
                <w:sz w:val="18"/>
                <w:szCs w:val="18"/>
              </w:rPr>
            </w:pPr>
          </w:p>
        </w:tc>
      </w:tr>
    </w:tbl>
    <w:p w14:paraId="0227BC78" w14:textId="77777777" w:rsidR="00801D72" w:rsidRDefault="00801D72" w:rsidP="00801D72">
      <w:pPr>
        <w:pStyle w:val="120"/>
      </w:pPr>
    </w:p>
    <w:p w14:paraId="60A8EE4C" w14:textId="42D3474E" w:rsidR="003608E9" w:rsidRPr="00F17493" w:rsidRDefault="00801D72" w:rsidP="00801D72">
      <w:pPr>
        <w:pStyle w:val="120"/>
        <w:rPr>
          <w:sz w:val="28"/>
        </w:rPr>
      </w:pPr>
      <w:r w:rsidRPr="00F17493">
        <w:rPr>
          <w:sz w:val="28"/>
        </w:rPr>
        <w:t>Результат работы тестов:</w:t>
      </w:r>
    </w:p>
    <w:p w14:paraId="765CC3AE" w14:textId="77777777" w:rsidR="003D37D6" w:rsidRDefault="003D37D6" w:rsidP="00801D72">
      <w:pPr>
        <w:pStyle w:val="120"/>
        <w:rPr>
          <w:noProof/>
        </w:rPr>
      </w:pPr>
    </w:p>
    <w:p w14:paraId="3E6351E1" w14:textId="15E8D3A8" w:rsidR="00801D72" w:rsidRDefault="003D37D6" w:rsidP="003D37D6">
      <w:pPr>
        <w:pStyle w:val="120"/>
        <w:jc w:val="center"/>
      </w:pPr>
      <w:r>
        <w:rPr>
          <w:noProof/>
        </w:rPr>
        <w:lastRenderedPageBreak/>
        <w:drawing>
          <wp:inline distT="0" distB="0" distL="0" distR="0" wp14:anchorId="5080ADB9" wp14:editId="69D2873E">
            <wp:extent cx="3724275" cy="298557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621" t="29607" r="21716" b="16712"/>
                    <a:stretch/>
                  </pic:blipFill>
                  <pic:spPr bwMode="auto">
                    <a:xfrm>
                      <a:off x="0" y="0"/>
                      <a:ext cx="3725681" cy="298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98D1" w14:textId="495E00C5" w:rsidR="003D37D6" w:rsidRPr="003D37D6" w:rsidRDefault="003D37D6" w:rsidP="003D37D6">
      <w:pPr>
        <w:pStyle w:val="aff3"/>
        <w:rPr>
          <w:lang w:val="ru-RU"/>
        </w:rPr>
      </w:pPr>
      <w:r>
        <w:rPr>
          <w:lang w:val="ru-RU"/>
        </w:rPr>
        <w:t>Рисунок</w:t>
      </w:r>
      <w:r w:rsidR="005A3622">
        <w:rPr>
          <w:lang w:val="ru-RU"/>
        </w:rPr>
        <w:t xml:space="preserve"> 1</w:t>
      </w:r>
      <w:r>
        <w:rPr>
          <w:lang w:val="ru-RU"/>
        </w:rPr>
        <w:t xml:space="preserve"> – Юнит тесты</w:t>
      </w:r>
    </w:p>
    <w:p w14:paraId="358E0805" w14:textId="35B952C5" w:rsidR="002E3110" w:rsidRDefault="002E3110" w:rsidP="0043023C">
      <w:pPr>
        <w:pStyle w:val="2a"/>
      </w:pPr>
      <w:r>
        <w:t>Вывод</w:t>
      </w:r>
    </w:p>
    <w:p w14:paraId="21A915C7" w14:textId="77777777" w:rsidR="00C43A91" w:rsidRDefault="00C43A91" w:rsidP="0043023C">
      <w:pPr>
        <w:pStyle w:val="2a"/>
      </w:pPr>
    </w:p>
    <w:p w14:paraId="6E879A86" w14:textId="54913E6C" w:rsidR="005A3622" w:rsidRPr="00E30906" w:rsidRDefault="00E30906" w:rsidP="00E30906">
      <w:pPr>
        <w:pStyle w:val="120"/>
        <w:spacing w:line="360" w:lineRule="auto"/>
        <w:rPr>
          <w:sz w:val="28"/>
        </w:rPr>
      </w:pPr>
      <w:r>
        <w:rPr>
          <w:sz w:val="28"/>
        </w:rPr>
        <w:t>При выполнении данной лаб</w:t>
      </w:r>
      <w:r w:rsidR="00C43A91">
        <w:rPr>
          <w:sz w:val="28"/>
        </w:rPr>
        <w:t>ораторной работы я ознакомилась и изучила работу алгоритма «</w:t>
      </w:r>
      <w:r w:rsidR="00C43A91" w:rsidRPr="00E30906">
        <w:rPr>
          <w:sz w:val="28"/>
        </w:rPr>
        <w:t xml:space="preserve">Проталкивания </w:t>
      </w:r>
      <w:proofErr w:type="spellStart"/>
      <w:r w:rsidR="00C43A91" w:rsidRPr="00E30906">
        <w:rPr>
          <w:sz w:val="28"/>
        </w:rPr>
        <w:t>предпотока</w:t>
      </w:r>
      <w:proofErr w:type="spellEnd"/>
      <w:r w:rsidR="00C43A91">
        <w:rPr>
          <w:sz w:val="28"/>
        </w:rPr>
        <w:t>», а также</w:t>
      </w:r>
      <w:r w:rsidR="002078CB">
        <w:rPr>
          <w:sz w:val="28"/>
        </w:rPr>
        <w:t xml:space="preserve"> реализовала </w:t>
      </w:r>
      <w:r w:rsidR="002078CB" w:rsidRPr="00D82166">
        <w:rPr>
          <w:sz w:val="28"/>
        </w:rPr>
        <w:t>программу принимающую список ребер из файла, представляющий собой граф</w:t>
      </w:r>
      <w:r w:rsidR="002078CB">
        <w:rPr>
          <w:sz w:val="28"/>
        </w:rPr>
        <w:t>, и применила алгоритм</w:t>
      </w:r>
      <w:r w:rsidR="00C43A91">
        <w:rPr>
          <w:sz w:val="28"/>
        </w:rPr>
        <w:t xml:space="preserve"> для нахождения максимального потока в транспортной сети. </w:t>
      </w:r>
    </w:p>
    <w:p w14:paraId="5B0975E2" w14:textId="77777777" w:rsidR="002E3110" w:rsidRPr="002E3110" w:rsidRDefault="002E3110" w:rsidP="00BC652F">
      <w:pPr>
        <w:pStyle w:val="120"/>
      </w:pPr>
    </w:p>
    <w:sectPr w:rsidR="002E3110" w:rsidRPr="002E3110" w:rsidSect="00D02713">
      <w:headerReference w:type="default" r:id="rId10"/>
      <w:footerReference w:type="default" r:id="rId11"/>
      <w:headerReference w:type="firs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A2C92" w14:textId="77777777" w:rsidR="00656BAA" w:rsidRDefault="00656BAA" w:rsidP="0098338E">
      <w:r>
        <w:separator/>
      </w:r>
    </w:p>
  </w:endnote>
  <w:endnote w:type="continuationSeparator" w:id="0">
    <w:p w14:paraId="4D9F63EF" w14:textId="77777777" w:rsidR="00656BAA" w:rsidRDefault="00656BA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6D18D" w14:textId="50183DE0" w:rsidR="00C2441E" w:rsidRDefault="00C2441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B50EA">
      <w:rPr>
        <w:noProof/>
      </w:rPr>
      <w:t>5</w:t>
    </w:r>
    <w:r>
      <w:fldChar w:fldCharType="end"/>
    </w:r>
  </w:p>
  <w:p w14:paraId="18120416" w14:textId="77777777" w:rsidR="00C2441E" w:rsidRDefault="00C244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0B14F" w14:textId="77777777" w:rsidR="00656BAA" w:rsidRDefault="00656BAA" w:rsidP="0098338E">
      <w:r>
        <w:separator/>
      </w:r>
    </w:p>
  </w:footnote>
  <w:footnote w:type="continuationSeparator" w:id="0">
    <w:p w14:paraId="1CEC9D92" w14:textId="77777777" w:rsidR="00656BAA" w:rsidRDefault="00656BA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B4319" w14:textId="65F4ED4E" w:rsidR="00C2441E" w:rsidRDefault="00C2441E" w:rsidP="00B26317">
    <w:pPr>
      <w:pStyle w:val="af5"/>
      <w:ind w:right="-1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09246B" w14:textId="77777777" w:rsidR="00C2441E" w:rsidRDefault="00C2441E" w:rsidP="00E46B06">
    <w:pPr>
      <w:pStyle w:val="af5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64"/>
    <w:multiLevelType w:val="multilevel"/>
    <w:tmpl w:val="D576C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2DD1170"/>
    <w:multiLevelType w:val="multilevel"/>
    <w:tmpl w:val="E75A074E"/>
    <w:styleLink w:val="Style1"/>
    <w:lvl w:ilvl="0">
      <w:start w:val="1"/>
      <w:numFmt w:val="decimal"/>
      <w:lvlText w:val="%1"/>
      <w:lvlJc w:val="left"/>
      <w:pPr>
        <w:ind w:left="432" w:hanging="144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3435A06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4D7518D"/>
    <w:multiLevelType w:val="multilevel"/>
    <w:tmpl w:val="04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6A174B2"/>
    <w:multiLevelType w:val="multilevel"/>
    <w:tmpl w:val="24DC6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2064D"/>
    <w:multiLevelType w:val="hybridMultilevel"/>
    <w:tmpl w:val="67CC900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DC1626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454E08"/>
    <w:multiLevelType w:val="multilevel"/>
    <w:tmpl w:val="E75A074E"/>
    <w:numStyleLink w:val="Style1"/>
  </w:abstractNum>
  <w:abstractNum w:abstractNumId="11" w15:restartNumberingAfterBreak="0">
    <w:nsid w:val="145E0D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5D44A6"/>
    <w:multiLevelType w:val="multilevel"/>
    <w:tmpl w:val="AD58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22FF7"/>
    <w:multiLevelType w:val="multilevel"/>
    <w:tmpl w:val="AB7EB5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8BB7491"/>
    <w:multiLevelType w:val="multilevel"/>
    <w:tmpl w:val="04090025"/>
    <w:numStyleLink w:val="Style2"/>
  </w:abstractNum>
  <w:abstractNum w:abstractNumId="15" w15:restartNumberingAfterBreak="0">
    <w:nsid w:val="1A881744"/>
    <w:multiLevelType w:val="multilevel"/>
    <w:tmpl w:val="922C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3869CA"/>
    <w:multiLevelType w:val="multilevel"/>
    <w:tmpl w:val="6CCA0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F6B0F94"/>
    <w:multiLevelType w:val="hybridMultilevel"/>
    <w:tmpl w:val="3894109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21700B72"/>
    <w:multiLevelType w:val="multilevel"/>
    <w:tmpl w:val="674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714C98"/>
    <w:multiLevelType w:val="multilevel"/>
    <w:tmpl w:val="7162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D65471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2E7721"/>
    <w:multiLevelType w:val="multilevel"/>
    <w:tmpl w:val="F75C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C565C2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881BA9"/>
    <w:multiLevelType w:val="multilevel"/>
    <w:tmpl w:val="9670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2D7DF1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37020"/>
    <w:multiLevelType w:val="hybridMultilevel"/>
    <w:tmpl w:val="EDCE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25E5F"/>
    <w:multiLevelType w:val="multilevel"/>
    <w:tmpl w:val="341E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36D1D"/>
    <w:multiLevelType w:val="hybridMultilevel"/>
    <w:tmpl w:val="967C8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7482E"/>
    <w:multiLevelType w:val="multilevel"/>
    <w:tmpl w:val="666EEFF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AE43956"/>
    <w:multiLevelType w:val="multilevel"/>
    <w:tmpl w:val="C1DC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3833B8"/>
    <w:multiLevelType w:val="multilevel"/>
    <w:tmpl w:val="B88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43642A"/>
    <w:multiLevelType w:val="multilevel"/>
    <w:tmpl w:val="B7C8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A06096"/>
    <w:multiLevelType w:val="multilevel"/>
    <w:tmpl w:val="074A0496"/>
    <w:lvl w:ilvl="0">
      <w:start w:val="1"/>
      <w:numFmt w:val="decimal"/>
      <w:pStyle w:val="1"/>
      <w:lvlText w:val="%1"/>
      <w:lvlJc w:val="left"/>
      <w:pPr>
        <w:ind w:left="432" w:hanging="432"/>
      </w:pPr>
      <w:rPr>
        <w:color w:val="FFFFFF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3BB3C07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DC8739D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0222273"/>
    <w:multiLevelType w:val="multilevel"/>
    <w:tmpl w:val="AEDC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CA4219"/>
    <w:multiLevelType w:val="multilevel"/>
    <w:tmpl w:val="41DA9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77595170"/>
    <w:multiLevelType w:val="multilevel"/>
    <w:tmpl w:val="BBB0C5D4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78B66C7"/>
    <w:multiLevelType w:val="multilevel"/>
    <w:tmpl w:val="E5B842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98C4775"/>
    <w:multiLevelType w:val="multilevel"/>
    <w:tmpl w:val="AB044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A50243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CD54F3B"/>
    <w:multiLevelType w:val="multilevel"/>
    <w:tmpl w:val="21A2BD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7EF00BDE"/>
    <w:multiLevelType w:val="multilevel"/>
    <w:tmpl w:val="F692E5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6" w15:restartNumberingAfterBreak="0">
    <w:nsid w:val="7F4D76CE"/>
    <w:multiLevelType w:val="multilevel"/>
    <w:tmpl w:val="90241910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7" w15:restartNumberingAfterBreak="0">
    <w:nsid w:val="7FCC0E23"/>
    <w:multiLevelType w:val="multilevel"/>
    <w:tmpl w:val="0BC2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25"/>
  </w:num>
  <w:num w:numId="4">
    <w:abstractNumId w:val="36"/>
  </w:num>
  <w:num w:numId="5">
    <w:abstractNumId w:val="8"/>
  </w:num>
  <w:num w:numId="6">
    <w:abstractNumId w:val="6"/>
  </w:num>
  <w:num w:numId="7">
    <w:abstractNumId w:val="41"/>
  </w:num>
  <w:num w:numId="8">
    <w:abstractNumId w:val="43"/>
  </w:num>
  <w:num w:numId="9">
    <w:abstractNumId w:val="34"/>
  </w:num>
  <w:num w:numId="10">
    <w:abstractNumId w:val="17"/>
  </w:num>
  <w:num w:numId="11">
    <w:abstractNumId w:val="7"/>
  </w:num>
  <w:num w:numId="12">
    <w:abstractNumId w:val="29"/>
  </w:num>
  <w:num w:numId="13">
    <w:abstractNumId w:val="2"/>
  </w:num>
  <w:num w:numId="14">
    <w:abstractNumId w:val="10"/>
  </w:num>
  <w:num w:numId="15">
    <w:abstractNumId w:val="11"/>
  </w:num>
  <w:num w:numId="16">
    <w:abstractNumId w:val="4"/>
  </w:num>
  <w:num w:numId="17">
    <w:abstractNumId w:val="14"/>
  </w:num>
  <w:num w:numId="18">
    <w:abstractNumId w:val="45"/>
  </w:num>
  <w:num w:numId="19">
    <w:abstractNumId w:val="9"/>
  </w:num>
  <w:num w:numId="20">
    <w:abstractNumId w:val="44"/>
  </w:num>
  <w:num w:numId="21">
    <w:abstractNumId w:val="22"/>
  </w:num>
  <w:num w:numId="22">
    <w:abstractNumId w:val="35"/>
  </w:num>
  <w:num w:numId="23">
    <w:abstractNumId w:val="24"/>
  </w:num>
  <w:num w:numId="24">
    <w:abstractNumId w:val="30"/>
  </w:num>
  <w:num w:numId="25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6"/>
  </w:num>
  <w:num w:numId="29">
    <w:abstractNumId w:val="42"/>
  </w:num>
  <w:num w:numId="30">
    <w:abstractNumId w:val="46"/>
  </w:num>
  <w:num w:numId="31">
    <w:abstractNumId w:val="40"/>
  </w:num>
  <w:num w:numId="32">
    <w:abstractNumId w:val="0"/>
  </w:num>
  <w:num w:numId="33">
    <w:abstractNumId w:val="27"/>
  </w:num>
  <w:num w:numId="34">
    <w:abstractNumId w:val="37"/>
  </w:num>
  <w:num w:numId="35">
    <w:abstractNumId w:val="20"/>
  </w:num>
  <w:num w:numId="36">
    <w:abstractNumId w:val="39"/>
  </w:num>
  <w:num w:numId="37">
    <w:abstractNumId w:val="15"/>
  </w:num>
  <w:num w:numId="38">
    <w:abstractNumId w:val="23"/>
  </w:num>
  <w:num w:numId="39">
    <w:abstractNumId w:val="19"/>
  </w:num>
  <w:num w:numId="40">
    <w:abstractNumId w:val="33"/>
  </w:num>
  <w:num w:numId="41">
    <w:abstractNumId w:val="12"/>
  </w:num>
  <w:num w:numId="42">
    <w:abstractNumId w:val="38"/>
  </w:num>
  <w:num w:numId="43">
    <w:abstractNumId w:val="47"/>
  </w:num>
  <w:num w:numId="44">
    <w:abstractNumId w:val="3"/>
  </w:num>
  <w:num w:numId="45">
    <w:abstractNumId w:val="18"/>
  </w:num>
  <w:num w:numId="46">
    <w:abstractNumId w:val="31"/>
  </w:num>
  <w:num w:numId="47">
    <w:abstractNumId w:val="32"/>
  </w:num>
  <w:num w:numId="48">
    <w:abstractNumId w:val="21"/>
  </w:num>
  <w:num w:numId="49">
    <w:abstractNumId w:val="28"/>
  </w:num>
  <w:num w:numId="5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FDA"/>
    <w:rsid w:val="00016BD5"/>
    <w:rsid w:val="000174AA"/>
    <w:rsid w:val="0001755F"/>
    <w:rsid w:val="00017A9E"/>
    <w:rsid w:val="00020C80"/>
    <w:rsid w:val="00021712"/>
    <w:rsid w:val="00021F8A"/>
    <w:rsid w:val="000224C3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F7F"/>
    <w:rsid w:val="000459A4"/>
    <w:rsid w:val="000459F2"/>
    <w:rsid w:val="00045D52"/>
    <w:rsid w:val="000503E0"/>
    <w:rsid w:val="00050B16"/>
    <w:rsid w:val="00053BCB"/>
    <w:rsid w:val="00055334"/>
    <w:rsid w:val="0005551F"/>
    <w:rsid w:val="00057213"/>
    <w:rsid w:val="000603A9"/>
    <w:rsid w:val="000603AB"/>
    <w:rsid w:val="000663B0"/>
    <w:rsid w:val="00072A0D"/>
    <w:rsid w:val="00073281"/>
    <w:rsid w:val="00075EB8"/>
    <w:rsid w:val="000768BF"/>
    <w:rsid w:val="00076C54"/>
    <w:rsid w:val="00076FED"/>
    <w:rsid w:val="00080961"/>
    <w:rsid w:val="000837A2"/>
    <w:rsid w:val="00083B26"/>
    <w:rsid w:val="00084A84"/>
    <w:rsid w:val="00086185"/>
    <w:rsid w:val="000864C1"/>
    <w:rsid w:val="0008715D"/>
    <w:rsid w:val="00087D12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AE7"/>
    <w:rsid w:val="000A646F"/>
    <w:rsid w:val="000A66F7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53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768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674"/>
    <w:rsid w:val="00113BA4"/>
    <w:rsid w:val="001148FC"/>
    <w:rsid w:val="001149E3"/>
    <w:rsid w:val="0011562F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210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F07"/>
    <w:rsid w:val="001621E4"/>
    <w:rsid w:val="00162770"/>
    <w:rsid w:val="00162E6A"/>
    <w:rsid w:val="00163971"/>
    <w:rsid w:val="00165A41"/>
    <w:rsid w:val="00167094"/>
    <w:rsid w:val="00171682"/>
    <w:rsid w:val="00171683"/>
    <w:rsid w:val="001722CB"/>
    <w:rsid w:val="001726B4"/>
    <w:rsid w:val="00174BE2"/>
    <w:rsid w:val="001750C7"/>
    <w:rsid w:val="001833E8"/>
    <w:rsid w:val="001847C2"/>
    <w:rsid w:val="00184D0E"/>
    <w:rsid w:val="001856FC"/>
    <w:rsid w:val="001859E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9DD"/>
    <w:rsid w:val="001B4ECD"/>
    <w:rsid w:val="001B574A"/>
    <w:rsid w:val="001B6860"/>
    <w:rsid w:val="001B696C"/>
    <w:rsid w:val="001B6F63"/>
    <w:rsid w:val="001B7841"/>
    <w:rsid w:val="001C0480"/>
    <w:rsid w:val="001C1B50"/>
    <w:rsid w:val="001C21A5"/>
    <w:rsid w:val="001C2325"/>
    <w:rsid w:val="001C3847"/>
    <w:rsid w:val="001C4D9C"/>
    <w:rsid w:val="001C5833"/>
    <w:rsid w:val="001C611A"/>
    <w:rsid w:val="001C6A40"/>
    <w:rsid w:val="001C6B90"/>
    <w:rsid w:val="001C7F4D"/>
    <w:rsid w:val="001D0087"/>
    <w:rsid w:val="001D08FC"/>
    <w:rsid w:val="001D3783"/>
    <w:rsid w:val="001D3A36"/>
    <w:rsid w:val="001D3DC9"/>
    <w:rsid w:val="001D4BEA"/>
    <w:rsid w:val="001E0365"/>
    <w:rsid w:val="001E0FEE"/>
    <w:rsid w:val="001E191C"/>
    <w:rsid w:val="001E21FF"/>
    <w:rsid w:val="001E26D7"/>
    <w:rsid w:val="001E2F97"/>
    <w:rsid w:val="001E3488"/>
    <w:rsid w:val="001E570D"/>
    <w:rsid w:val="001E6365"/>
    <w:rsid w:val="001E66C9"/>
    <w:rsid w:val="001E7EE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8CB"/>
    <w:rsid w:val="0021044B"/>
    <w:rsid w:val="00212ACE"/>
    <w:rsid w:val="00213CBB"/>
    <w:rsid w:val="00216686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803"/>
    <w:rsid w:val="00246E84"/>
    <w:rsid w:val="00246ECD"/>
    <w:rsid w:val="002472EE"/>
    <w:rsid w:val="00250306"/>
    <w:rsid w:val="00251993"/>
    <w:rsid w:val="00251C9E"/>
    <w:rsid w:val="00252C13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FAC"/>
    <w:rsid w:val="00272534"/>
    <w:rsid w:val="00272865"/>
    <w:rsid w:val="002743B2"/>
    <w:rsid w:val="00274DEB"/>
    <w:rsid w:val="00275FD6"/>
    <w:rsid w:val="00276A89"/>
    <w:rsid w:val="0028346F"/>
    <w:rsid w:val="002835CF"/>
    <w:rsid w:val="002843D6"/>
    <w:rsid w:val="002845CB"/>
    <w:rsid w:val="00284BC8"/>
    <w:rsid w:val="00286584"/>
    <w:rsid w:val="00290054"/>
    <w:rsid w:val="0029030C"/>
    <w:rsid w:val="00290BAC"/>
    <w:rsid w:val="0029106B"/>
    <w:rsid w:val="00293DFE"/>
    <w:rsid w:val="00294381"/>
    <w:rsid w:val="0029455F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4AE"/>
    <w:rsid w:val="002B030E"/>
    <w:rsid w:val="002B191F"/>
    <w:rsid w:val="002B267E"/>
    <w:rsid w:val="002B2B7F"/>
    <w:rsid w:val="002B2BB1"/>
    <w:rsid w:val="002B2E5A"/>
    <w:rsid w:val="002B35F3"/>
    <w:rsid w:val="002B366D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469"/>
    <w:rsid w:val="002D2156"/>
    <w:rsid w:val="002D2CF1"/>
    <w:rsid w:val="002D5D9F"/>
    <w:rsid w:val="002D6095"/>
    <w:rsid w:val="002D6186"/>
    <w:rsid w:val="002D6336"/>
    <w:rsid w:val="002D72A8"/>
    <w:rsid w:val="002E2D46"/>
    <w:rsid w:val="002E2E79"/>
    <w:rsid w:val="002E3110"/>
    <w:rsid w:val="002E42D2"/>
    <w:rsid w:val="002F0969"/>
    <w:rsid w:val="002F0C0B"/>
    <w:rsid w:val="002F1E79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151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A8B"/>
    <w:rsid w:val="00310CCB"/>
    <w:rsid w:val="00311D2D"/>
    <w:rsid w:val="003123AB"/>
    <w:rsid w:val="00314408"/>
    <w:rsid w:val="00314F5B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6F8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09D"/>
    <w:rsid w:val="00360776"/>
    <w:rsid w:val="003608E9"/>
    <w:rsid w:val="00361ABA"/>
    <w:rsid w:val="00361BD5"/>
    <w:rsid w:val="00364BF9"/>
    <w:rsid w:val="003704D2"/>
    <w:rsid w:val="00370C62"/>
    <w:rsid w:val="00371AC3"/>
    <w:rsid w:val="003727E2"/>
    <w:rsid w:val="00373027"/>
    <w:rsid w:val="00374B6F"/>
    <w:rsid w:val="00377DCC"/>
    <w:rsid w:val="003802F5"/>
    <w:rsid w:val="0038038D"/>
    <w:rsid w:val="00380B9F"/>
    <w:rsid w:val="00380D8C"/>
    <w:rsid w:val="0038107E"/>
    <w:rsid w:val="00382F9C"/>
    <w:rsid w:val="003838EC"/>
    <w:rsid w:val="00386BE7"/>
    <w:rsid w:val="00387478"/>
    <w:rsid w:val="00390BF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7F2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4DF"/>
    <w:rsid w:val="003C07AA"/>
    <w:rsid w:val="003C096F"/>
    <w:rsid w:val="003C1B6F"/>
    <w:rsid w:val="003C43F4"/>
    <w:rsid w:val="003C4793"/>
    <w:rsid w:val="003C534A"/>
    <w:rsid w:val="003C55CC"/>
    <w:rsid w:val="003C7504"/>
    <w:rsid w:val="003C774E"/>
    <w:rsid w:val="003C790C"/>
    <w:rsid w:val="003D1889"/>
    <w:rsid w:val="003D23B2"/>
    <w:rsid w:val="003D37D6"/>
    <w:rsid w:val="003D457D"/>
    <w:rsid w:val="003E0D63"/>
    <w:rsid w:val="003E10D1"/>
    <w:rsid w:val="003E1645"/>
    <w:rsid w:val="003E3AC7"/>
    <w:rsid w:val="003E5B7A"/>
    <w:rsid w:val="003E64BD"/>
    <w:rsid w:val="003E6FFB"/>
    <w:rsid w:val="003E73D5"/>
    <w:rsid w:val="003F0D1A"/>
    <w:rsid w:val="003F4162"/>
    <w:rsid w:val="003F4716"/>
    <w:rsid w:val="003F6810"/>
    <w:rsid w:val="003F723A"/>
    <w:rsid w:val="004017F2"/>
    <w:rsid w:val="0040243B"/>
    <w:rsid w:val="00402508"/>
    <w:rsid w:val="0040305F"/>
    <w:rsid w:val="00403697"/>
    <w:rsid w:val="00403E38"/>
    <w:rsid w:val="00403FA2"/>
    <w:rsid w:val="00404969"/>
    <w:rsid w:val="00406768"/>
    <w:rsid w:val="00410A74"/>
    <w:rsid w:val="00410EE9"/>
    <w:rsid w:val="00413784"/>
    <w:rsid w:val="004139F4"/>
    <w:rsid w:val="00413D28"/>
    <w:rsid w:val="00416255"/>
    <w:rsid w:val="00417DA7"/>
    <w:rsid w:val="004203AF"/>
    <w:rsid w:val="00422FA9"/>
    <w:rsid w:val="00424651"/>
    <w:rsid w:val="004256B6"/>
    <w:rsid w:val="00426E99"/>
    <w:rsid w:val="00427664"/>
    <w:rsid w:val="00427E5B"/>
    <w:rsid w:val="00427FEB"/>
    <w:rsid w:val="0043023C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CEE"/>
    <w:rsid w:val="00445EAF"/>
    <w:rsid w:val="00445EC6"/>
    <w:rsid w:val="00446840"/>
    <w:rsid w:val="00447048"/>
    <w:rsid w:val="004479E2"/>
    <w:rsid w:val="00451716"/>
    <w:rsid w:val="00452208"/>
    <w:rsid w:val="00452A06"/>
    <w:rsid w:val="00452A29"/>
    <w:rsid w:val="00453AD9"/>
    <w:rsid w:val="00453F0A"/>
    <w:rsid w:val="00453F0B"/>
    <w:rsid w:val="004541B6"/>
    <w:rsid w:val="004545F0"/>
    <w:rsid w:val="00455877"/>
    <w:rsid w:val="004577A8"/>
    <w:rsid w:val="0045786D"/>
    <w:rsid w:val="00460130"/>
    <w:rsid w:val="004605A2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B4E"/>
    <w:rsid w:val="00470CB9"/>
    <w:rsid w:val="00471F15"/>
    <w:rsid w:val="00473725"/>
    <w:rsid w:val="00473DA7"/>
    <w:rsid w:val="004742EC"/>
    <w:rsid w:val="004758D8"/>
    <w:rsid w:val="00475E33"/>
    <w:rsid w:val="00475E4A"/>
    <w:rsid w:val="00475EB2"/>
    <w:rsid w:val="00476328"/>
    <w:rsid w:val="00476F56"/>
    <w:rsid w:val="004772BE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D6"/>
    <w:rsid w:val="004924B0"/>
    <w:rsid w:val="004933A0"/>
    <w:rsid w:val="00493678"/>
    <w:rsid w:val="00493723"/>
    <w:rsid w:val="004941B1"/>
    <w:rsid w:val="004949AE"/>
    <w:rsid w:val="0049566F"/>
    <w:rsid w:val="004968C7"/>
    <w:rsid w:val="00497763"/>
    <w:rsid w:val="00497EDD"/>
    <w:rsid w:val="004A2551"/>
    <w:rsid w:val="004A2B82"/>
    <w:rsid w:val="004A2E5E"/>
    <w:rsid w:val="004A3B73"/>
    <w:rsid w:val="004A430E"/>
    <w:rsid w:val="004A4C68"/>
    <w:rsid w:val="004A52DE"/>
    <w:rsid w:val="004A540C"/>
    <w:rsid w:val="004A5932"/>
    <w:rsid w:val="004A5A98"/>
    <w:rsid w:val="004B0E45"/>
    <w:rsid w:val="004B3122"/>
    <w:rsid w:val="004B51A6"/>
    <w:rsid w:val="004B64A3"/>
    <w:rsid w:val="004C04CA"/>
    <w:rsid w:val="004C3F2F"/>
    <w:rsid w:val="004C42CB"/>
    <w:rsid w:val="004C726E"/>
    <w:rsid w:val="004D19D1"/>
    <w:rsid w:val="004D23C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2F"/>
    <w:rsid w:val="004F1834"/>
    <w:rsid w:val="004F199D"/>
    <w:rsid w:val="004F3A58"/>
    <w:rsid w:val="004F4B28"/>
    <w:rsid w:val="004F523C"/>
    <w:rsid w:val="004F57CD"/>
    <w:rsid w:val="004F5C29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BC1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81E"/>
    <w:rsid w:val="00545895"/>
    <w:rsid w:val="00545B1B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B0D"/>
    <w:rsid w:val="00572EBE"/>
    <w:rsid w:val="00572F17"/>
    <w:rsid w:val="00573A74"/>
    <w:rsid w:val="005740D9"/>
    <w:rsid w:val="00575236"/>
    <w:rsid w:val="00576F22"/>
    <w:rsid w:val="00577AAB"/>
    <w:rsid w:val="00580767"/>
    <w:rsid w:val="00581BB2"/>
    <w:rsid w:val="00582C57"/>
    <w:rsid w:val="0058635C"/>
    <w:rsid w:val="005865FB"/>
    <w:rsid w:val="00587D46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3622"/>
    <w:rsid w:val="005A4DD1"/>
    <w:rsid w:val="005A4E20"/>
    <w:rsid w:val="005A6675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7D7"/>
    <w:rsid w:val="005B7A03"/>
    <w:rsid w:val="005B7FAC"/>
    <w:rsid w:val="005C3719"/>
    <w:rsid w:val="005C4FDD"/>
    <w:rsid w:val="005C5B34"/>
    <w:rsid w:val="005C63AA"/>
    <w:rsid w:val="005D2E59"/>
    <w:rsid w:val="005D4CC0"/>
    <w:rsid w:val="005D720F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DC7"/>
    <w:rsid w:val="006232B2"/>
    <w:rsid w:val="00623C8E"/>
    <w:rsid w:val="00623F80"/>
    <w:rsid w:val="00624E82"/>
    <w:rsid w:val="00625995"/>
    <w:rsid w:val="00625D9E"/>
    <w:rsid w:val="006274B8"/>
    <w:rsid w:val="006311A1"/>
    <w:rsid w:val="00631DEA"/>
    <w:rsid w:val="006330E1"/>
    <w:rsid w:val="00633647"/>
    <w:rsid w:val="00633AE2"/>
    <w:rsid w:val="006355EE"/>
    <w:rsid w:val="00635C37"/>
    <w:rsid w:val="00636198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15D7"/>
    <w:rsid w:val="0065397E"/>
    <w:rsid w:val="00656BAA"/>
    <w:rsid w:val="00656EC5"/>
    <w:rsid w:val="00657108"/>
    <w:rsid w:val="0065738A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5A"/>
    <w:rsid w:val="0067242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C5D"/>
    <w:rsid w:val="006905A9"/>
    <w:rsid w:val="00690ECF"/>
    <w:rsid w:val="006918CB"/>
    <w:rsid w:val="006928FE"/>
    <w:rsid w:val="00693167"/>
    <w:rsid w:val="006933A5"/>
    <w:rsid w:val="00693469"/>
    <w:rsid w:val="00694F87"/>
    <w:rsid w:val="00695934"/>
    <w:rsid w:val="00696E4B"/>
    <w:rsid w:val="006A0821"/>
    <w:rsid w:val="006A223A"/>
    <w:rsid w:val="006A2C49"/>
    <w:rsid w:val="006A3143"/>
    <w:rsid w:val="006A350F"/>
    <w:rsid w:val="006A4A31"/>
    <w:rsid w:val="006A4ADD"/>
    <w:rsid w:val="006A4BCC"/>
    <w:rsid w:val="006A5A0E"/>
    <w:rsid w:val="006A6E30"/>
    <w:rsid w:val="006A7323"/>
    <w:rsid w:val="006A79F3"/>
    <w:rsid w:val="006B1770"/>
    <w:rsid w:val="006B1777"/>
    <w:rsid w:val="006B3A13"/>
    <w:rsid w:val="006B6546"/>
    <w:rsid w:val="006B68DA"/>
    <w:rsid w:val="006B7E14"/>
    <w:rsid w:val="006C2D17"/>
    <w:rsid w:val="006C3406"/>
    <w:rsid w:val="006C3691"/>
    <w:rsid w:val="006C39A9"/>
    <w:rsid w:val="006C5A14"/>
    <w:rsid w:val="006C5BB7"/>
    <w:rsid w:val="006C5BBC"/>
    <w:rsid w:val="006C7A94"/>
    <w:rsid w:val="006D06CD"/>
    <w:rsid w:val="006D0FDE"/>
    <w:rsid w:val="006D10BB"/>
    <w:rsid w:val="006D12B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2E1B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E21"/>
    <w:rsid w:val="0070009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6E2"/>
    <w:rsid w:val="00712B25"/>
    <w:rsid w:val="00712B39"/>
    <w:rsid w:val="00720137"/>
    <w:rsid w:val="00720941"/>
    <w:rsid w:val="007212A2"/>
    <w:rsid w:val="007226F1"/>
    <w:rsid w:val="00723609"/>
    <w:rsid w:val="0072788E"/>
    <w:rsid w:val="00727A62"/>
    <w:rsid w:val="00731685"/>
    <w:rsid w:val="00732162"/>
    <w:rsid w:val="007328FB"/>
    <w:rsid w:val="00733A77"/>
    <w:rsid w:val="00733F7E"/>
    <w:rsid w:val="0073525C"/>
    <w:rsid w:val="00735700"/>
    <w:rsid w:val="007358E7"/>
    <w:rsid w:val="00736956"/>
    <w:rsid w:val="00736DB9"/>
    <w:rsid w:val="00737D8B"/>
    <w:rsid w:val="007404A7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0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FD7"/>
    <w:rsid w:val="007678F4"/>
    <w:rsid w:val="00770E35"/>
    <w:rsid w:val="00773DE6"/>
    <w:rsid w:val="00777209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074"/>
    <w:rsid w:val="007A0A07"/>
    <w:rsid w:val="007A21E2"/>
    <w:rsid w:val="007A2273"/>
    <w:rsid w:val="007A3092"/>
    <w:rsid w:val="007A3BE0"/>
    <w:rsid w:val="007A57AC"/>
    <w:rsid w:val="007B1FFD"/>
    <w:rsid w:val="007B3E5B"/>
    <w:rsid w:val="007B4772"/>
    <w:rsid w:val="007B5B56"/>
    <w:rsid w:val="007B5F79"/>
    <w:rsid w:val="007B6007"/>
    <w:rsid w:val="007B6092"/>
    <w:rsid w:val="007B7356"/>
    <w:rsid w:val="007C0AFE"/>
    <w:rsid w:val="007C0F19"/>
    <w:rsid w:val="007C1173"/>
    <w:rsid w:val="007C254A"/>
    <w:rsid w:val="007C2EBA"/>
    <w:rsid w:val="007C487B"/>
    <w:rsid w:val="007C57C1"/>
    <w:rsid w:val="007C63A8"/>
    <w:rsid w:val="007D0405"/>
    <w:rsid w:val="007D09E0"/>
    <w:rsid w:val="007D0DD6"/>
    <w:rsid w:val="007D2FC0"/>
    <w:rsid w:val="007D592F"/>
    <w:rsid w:val="007E0775"/>
    <w:rsid w:val="007E094C"/>
    <w:rsid w:val="007E129D"/>
    <w:rsid w:val="007E1C80"/>
    <w:rsid w:val="007E1D0A"/>
    <w:rsid w:val="007E1DCA"/>
    <w:rsid w:val="007E2DB7"/>
    <w:rsid w:val="007E4134"/>
    <w:rsid w:val="007E434C"/>
    <w:rsid w:val="007E513D"/>
    <w:rsid w:val="007E5EA5"/>
    <w:rsid w:val="007E647F"/>
    <w:rsid w:val="007E69F4"/>
    <w:rsid w:val="007F08C9"/>
    <w:rsid w:val="007F12DB"/>
    <w:rsid w:val="007F18E4"/>
    <w:rsid w:val="007F1A20"/>
    <w:rsid w:val="007F2491"/>
    <w:rsid w:val="007F2D0D"/>
    <w:rsid w:val="007F3B5A"/>
    <w:rsid w:val="007F404E"/>
    <w:rsid w:val="007F4905"/>
    <w:rsid w:val="007F55B6"/>
    <w:rsid w:val="007F56EC"/>
    <w:rsid w:val="007F676C"/>
    <w:rsid w:val="007F6E90"/>
    <w:rsid w:val="007F75B7"/>
    <w:rsid w:val="00800421"/>
    <w:rsid w:val="00800876"/>
    <w:rsid w:val="00801D72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EFE"/>
    <w:rsid w:val="0084572D"/>
    <w:rsid w:val="00845A3D"/>
    <w:rsid w:val="00850F3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097"/>
    <w:rsid w:val="00864BA5"/>
    <w:rsid w:val="00870BE5"/>
    <w:rsid w:val="0087411E"/>
    <w:rsid w:val="00875259"/>
    <w:rsid w:val="00875387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3ED6"/>
    <w:rsid w:val="00894052"/>
    <w:rsid w:val="00894D44"/>
    <w:rsid w:val="008965BD"/>
    <w:rsid w:val="008A051E"/>
    <w:rsid w:val="008A1135"/>
    <w:rsid w:val="008A38B5"/>
    <w:rsid w:val="008A3B97"/>
    <w:rsid w:val="008A43AC"/>
    <w:rsid w:val="008A5C2B"/>
    <w:rsid w:val="008B0FA0"/>
    <w:rsid w:val="008B39B6"/>
    <w:rsid w:val="008B5098"/>
    <w:rsid w:val="008B5A83"/>
    <w:rsid w:val="008B699C"/>
    <w:rsid w:val="008B759F"/>
    <w:rsid w:val="008B7D2D"/>
    <w:rsid w:val="008C0AC1"/>
    <w:rsid w:val="008C1616"/>
    <w:rsid w:val="008C1BA0"/>
    <w:rsid w:val="008C2A84"/>
    <w:rsid w:val="008C31E4"/>
    <w:rsid w:val="008C498E"/>
    <w:rsid w:val="008C5DC4"/>
    <w:rsid w:val="008C6E70"/>
    <w:rsid w:val="008C758A"/>
    <w:rsid w:val="008C7AF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1F4A"/>
    <w:rsid w:val="008E7493"/>
    <w:rsid w:val="008F1AE6"/>
    <w:rsid w:val="008F3C2C"/>
    <w:rsid w:val="008F44AD"/>
    <w:rsid w:val="008F4A2D"/>
    <w:rsid w:val="00900EE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2E6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E42"/>
    <w:rsid w:val="0092414A"/>
    <w:rsid w:val="009241BA"/>
    <w:rsid w:val="009246ED"/>
    <w:rsid w:val="00924828"/>
    <w:rsid w:val="0092760C"/>
    <w:rsid w:val="00933339"/>
    <w:rsid w:val="00933CB4"/>
    <w:rsid w:val="00937599"/>
    <w:rsid w:val="009376E2"/>
    <w:rsid w:val="00940EE4"/>
    <w:rsid w:val="00941266"/>
    <w:rsid w:val="00941C6F"/>
    <w:rsid w:val="00942ACB"/>
    <w:rsid w:val="00942BCC"/>
    <w:rsid w:val="00943DC3"/>
    <w:rsid w:val="009453CD"/>
    <w:rsid w:val="009502B4"/>
    <w:rsid w:val="0095042D"/>
    <w:rsid w:val="00950768"/>
    <w:rsid w:val="0095079A"/>
    <w:rsid w:val="0095338D"/>
    <w:rsid w:val="009546A7"/>
    <w:rsid w:val="009554CC"/>
    <w:rsid w:val="0095555A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21A9"/>
    <w:rsid w:val="00994303"/>
    <w:rsid w:val="0099693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15D9"/>
    <w:rsid w:val="009C2E16"/>
    <w:rsid w:val="009C5546"/>
    <w:rsid w:val="009C7F7F"/>
    <w:rsid w:val="009D024E"/>
    <w:rsid w:val="009D1575"/>
    <w:rsid w:val="009D186A"/>
    <w:rsid w:val="009D2578"/>
    <w:rsid w:val="009D31BD"/>
    <w:rsid w:val="009D31E9"/>
    <w:rsid w:val="009D43E3"/>
    <w:rsid w:val="009D4428"/>
    <w:rsid w:val="009D5D4A"/>
    <w:rsid w:val="009D7D30"/>
    <w:rsid w:val="009E0563"/>
    <w:rsid w:val="009E1819"/>
    <w:rsid w:val="009E313B"/>
    <w:rsid w:val="009E353D"/>
    <w:rsid w:val="009E37FF"/>
    <w:rsid w:val="009E3A4D"/>
    <w:rsid w:val="009E4DE8"/>
    <w:rsid w:val="009E520E"/>
    <w:rsid w:val="009E5BA1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D4A"/>
    <w:rsid w:val="00A0112F"/>
    <w:rsid w:val="00A0225C"/>
    <w:rsid w:val="00A02699"/>
    <w:rsid w:val="00A02F34"/>
    <w:rsid w:val="00A037AF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3A5"/>
    <w:rsid w:val="00A244ED"/>
    <w:rsid w:val="00A24973"/>
    <w:rsid w:val="00A2514B"/>
    <w:rsid w:val="00A26323"/>
    <w:rsid w:val="00A2655A"/>
    <w:rsid w:val="00A26E6C"/>
    <w:rsid w:val="00A304BD"/>
    <w:rsid w:val="00A3196F"/>
    <w:rsid w:val="00A323D6"/>
    <w:rsid w:val="00A33375"/>
    <w:rsid w:val="00A3390E"/>
    <w:rsid w:val="00A34642"/>
    <w:rsid w:val="00A3651F"/>
    <w:rsid w:val="00A36718"/>
    <w:rsid w:val="00A36CFD"/>
    <w:rsid w:val="00A4065A"/>
    <w:rsid w:val="00A41072"/>
    <w:rsid w:val="00A413A5"/>
    <w:rsid w:val="00A41FA2"/>
    <w:rsid w:val="00A43F3E"/>
    <w:rsid w:val="00A447E9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BB4"/>
    <w:rsid w:val="00A538C1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9E3"/>
    <w:rsid w:val="00A76C7A"/>
    <w:rsid w:val="00A8075A"/>
    <w:rsid w:val="00A81588"/>
    <w:rsid w:val="00A82E93"/>
    <w:rsid w:val="00A866A4"/>
    <w:rsid w:val="00A86C4C"/>
    <w:rsid w:val="00A87121"/>
    <w:rsid w:val="00A877DD"/>
    <w:rsid w:val="00A87D9A"/>
    <w:rsid w:val="00A9171A"/>
    <w:rsid w:val="00A93500"/>
    <w:rsid w:val="00A94177"/>
    <w:rsid w:val="00A94902"/>
    <w:rsid w:val="00A9619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2B0"/>
    <w:rsid w:val="00AB74CC"/>
    <w:rsid w:val="00AC12F0"/>
    <w:rsid w:val="00AC178E"/>
    <w:rsid w:val="00AC1EB4"/>
    <w:rsid w:val="00AC2C0B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453D"/>
    <w:rsid w:val="00B062B7"/>
    <w:rsid w:val="00B06C4C"/>
    <w:rsid w:val="00B114A8"/>
    <w:rsid w:val="00B11DA5"/>
    <w:rsid w:val="00B11F9B"/>
    <w:rsid w:val="00B13084"/>
    <w:rsid w:val="00B13D43"/>
    <w:rsid w:val="00B145A4"/>
    <w:rsid w:val="00B1506C"/>
    <w:rsid w:val="00B16789"/>
    <w:rsid w:val="00B2106F"/>
    <w:rsid w:val="00B229C4"/>
    <w:rsid w:val="00B22AD7"/>
    <w:rsid w:val="00B235D5"/>
    <w:rsid w:val="00B23A07"/>
    <w:rsid w:val="00B2419B"/>
    <w:rsid w:val="00B26317"/>
    <w:rsid w:val="00B26789"/>
    <w:rsid w:val="00B27337"/>
    <w:rsid w:val="00B2799B"/>
    <w:rsid w:val="00B31405"/>
    <w:rsid w:val="00B314D3"/>
    <w:rsid w:val="00B3277C"/>
    <w:rsid w:val="00B328BF"/>
    <w:rsid w:val="00B32BBE"/>
    <w:rsid w:val="00B33E05"/>
    <w:rsid w:val="00B35126"/>
    <w:rsid w:val="00B35E45"/>
    <w:rsid w:val="00B36340"/>
    <w:rsid w:val="00B37AAF"/>
    <w:rsid w:val="00B402DC"/>
    <w:rsid w:val="00B419D1"/>
    <w:rsid w:val="00B420BB"/>
    <w:rsid w:val="00B4282C"/>
    <w:rsid w:val="00B44C76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25B"/>
    <w:rsid w:val="00B74709"/>
    <w:rsid w:val="00B76F65"/>
    <w:rsid w:val="00B80CC8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0F57"/>
    <w:rsid w:val="00B91C87"/>
    <w:rsid w:val="00B934EA"/>
    <w:rsid w:val="00B9352D"/>
    <w:rsid w:val="00B94D6C"/>
    <w:rsid w:val="00B963D2"/>
    <w:rsid w:val="00B97C34"/>
    <w:rsid w:val="00BA22E8"/>
    <w:rsid w:val="00BA2FE7"/>
    <w:rsid w:val="00BA31C1"/>
    <w:rsid w:val="00BA3E07"/>
    <w:rsid w:val="00BA41D5"/>
    <w:rsid w:val="00BA4705"/>
    <w:rsid w:val="00BA47AF"/>
    <w:rsid w:val="00BA55A5"/>
    <w:rsid w:val="00BA57B3"/>
    <w:rsid w:val="00BA689E"/>
    <w:rsid w:val="00BA765B"/>
    <w:rsid w:val="00BB1DD0"/>
    <w:rsid w:val="00BB1DF2"/>
    <w:rsid w:val="00BB2E05"/>
    <w:rsid w:val="00BB37EA"/>
    <w:rsid w:val="00BB4296"/>
    <w:rsid w:val="00BB552E"/>
    <w:rsid w:val="00BB609B"/>
    <w:rsid w:val="00BB6622"/>
    <w:rsid w:val="00BC0A4D"/>
    <w:rsid w:val="00BC4DB3"/>
    <w:rsid w:val="00BC64FA"/>
    <w:rsid w:val="00BC652F"/>
    <w:rsid w:val="00BC6BF8"/>
    <w:rsid w:val="00BD09C4"/>
    <w:rsid w:val="00BD0C07"/>
    <w:rsid w:val="00BD16EA"/>
    <w:rsid w:val="00BD2240"/>
    <w:rsid w:val="00BD53EA"/>
    <w:rsid w:val="00BD6A99"/>
    <w:rsid w:val="00BD72FC"/>
    <w:rsid w:val="00BE2735"/>
    <w:rsid w:val="00BE294C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7FF6"/>
    <w:rsid w:val="00C015F0"/>
    <w:rsid w:val="00C01A4F"/>
    <w:rsid w:val="00C01C8D"/>
    <w:rsid w:val="00C0270B"/>
    <w:rsid w:val="00C03369"/>
    <w:rsid w:val="00C03447"/>
    <w:rsid w:val="00C04344"/>
    <w:rsid w:val="00C0564D"/>
    <w:rsid w:val="00C06B8E"/>
    <w:rsid w:val="00C10AC1"/>
    <w:rsid w:val="00C1117C"/>
    <w:rsid w:val="00C1268C"/>
    <w:rsid w:val="00C14B97"/>
    <w:rsid w:val="00C1745B"/>
    <w:rsid w:val="00C21340"/>
    <w:rsid w:val="00C22960"/>
    <w:rsid w:val="00C2425E"/>
    <w:rsid w:val="00C2441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3A91"/>
    <w:rsid w:val="00C460D9"/>
    <w:rsid w:val="00C5068D"/>
    <w:rsid w:val="00C52602"/>
    <w:rsid w:val="00C52C79"/>
    <w:rsid w:val="00C52DEC"/>
    <w:rsid w:val="00C534D0"/>
    <w:rsid w:val="00C56326"/>
    <w:rsid w:val="00C56673"/>
    <w:rsid w:val="00C604E7"/>
    <w:rsid w:val="00C60838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7E2"/>
    <w:rsid w:val="00C759CA"/>
    <w:rsid w:val="00C768D8"/>
    <w:rsid w:val="00C774F8"/>
    <w:rsid w:val="00C77646"/>
    <w:rsid w:val="00C77C85"/>
    <w:rsid w:val="00C80107"/>
    <w:rsid w:val="00C82CA0"/>
    <w:rsid w:val="00C85DED"/>
    <w:rsid w:val="00C86885"/>
    <w:rsid w:val="00C8745A"/>
    <w:rsid w:val="00C87907"/>
    <w:rsid w:val="00C87FF6"/>
    <w:rsid w:val="00C90554"/>
    <w:rsid w:val="00C90A16"/>
    <w:rsid w:val="00C917D5"/>
    <w:rsid w:val="00C9252C"/>
    <w:rsid w:val="00C93752"/>
    <w:rsid w:val="00C93AE6"/>
    <w:rsid w:val="00C958D8"/>
    <w:rsid w:val="00C97357"/>
    <w:rsid w:val="00C9778B"/>
    <w:rsid w:val="00C97D2A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0B2"/>
    <w:rsid w:val="00CB50EA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02B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143"/>
    <w:rsid w:val="00CE12F7"/>
    <w:rsid w:val="00CE33D2"/>
    <w:rsid w:val="00CE41A6"/>
    <w:rsid w:val="00CE48AB"/>
    <w:rsid w:val="00CE5EEB"/>
    <w:rsid w:val="00CF0E3B"/>
    <w:rsid w:val="00CF1EAC"/>
    <w:rsid w:val="00CF2537"/>
    <w:rsid w:val="00CF3A14"/>
    <w:rsid w:val="00CF4275"/>
    <w:rsid w:val="00CF495D"/>
    <w:rsid w:val="00CF5F55"/>
    <w:rsid w:val="00CF6D67"/>
    <w:rsid w:val="00D02713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58F"/>
    <w:rsid w:val="00D27CE8"/>
    <w:rsid w:val="00D30501"/>
    <w:rsid w:val="00D30739"/>
    <w:rsid w:val="00D3151E"/>
    <w:rsid w:val="00D321E8"/>
    <w:rsid w:val="00D3268C"/>
    <w:rsid w:val="00D32CE5"/>
    <w:rsid w:val="00D343C0"/>
    <w:rsid w:val="00D34EDC"/>
    <w:rsid w:val="00D34FD6"/>
    <w:rsid w:val="00D35048"/>
    <w:rsid w:val="00D3632F"/>
    <w:rsid w:val="00D373BD"/>
    <w:rsid w:val="00D37B1B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A38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0BD"/>
    <w:rsid w:val="00D61CAE"/>
    <w:rsid w:val="00D63E77"/>
    <w:rsid w:val="00D67768"/>
    <w:rsid w:val="00D70484"/>
    <w:rsid w:val="00D745DD"/>
    <w:rsid w:val="00D778C3"/>
    <w:rsid w:val="00D8090D"/>
    <w:rsid w:val="00D82166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6C6A"/>
    <w:rsid w:val="00DA02EA"/>
    <w:rsid w:val="00DA05AD"/>
    <w:rsid w:val="00DA0AB6"/>
    <w:rsid w:val="00DA0E01"/>
    <w:rsid w:val="00DA1B50"/>
    <w:rsid w:val="00DA4CB1"/>
    <w:rsid w:val="00DA4FB1"/>
    <w:rsid w:val="00DA5B06"/>
    <w:rsid w:val="00DB0D71"/>
    <w:rsid w:val="00DB1D0C"/>
    <w:rsid w:val="00DB1E5E"/>
    <w:rsid w:val="00DB30E4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5C20"/>
    <w:rsid w:val="00DC65DC"/>
    <w:rsid w:val="00DC6B1E"/>
    <w:rsid w:val="00DC6CA5"/>
    <w:rsid w:val="00DC6E35"/>
    <w:rsid w:val="00DD0097"/>
    <w:rsid w:val="00DD04FD"/>
    <w:rsid w:val="00DD06DB"/>
    <w:rsid w:val="00DD10A4"/>
    <w:rsid w:val="00DD175D"/>
    <w:rsid w:val="00DD261E"/>
    <w:rsid w:val="00DD2C99"/>
    <w:rsid w:val="00DD38F6"/>
    <w:rsid w:val="00DD4948"/>
    <w:rsid w:val="00DE0B1E"/>
    <w:rsid w:val="00DE0DE5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42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C2F"/>
    <w:rsid w:val="00E12A69"/>
    <w:rsid w:val="00E13E0D"/>
    <w:rsid w:val="00E159F2"/>
    <w:rsid w:val="00E15C7F"/>
    <w:rsid w:val="00E16431"/>
    <w:rsid w:val="00E20476"/>
    <w:rsid w:val="00E20A35"/>
    <w:rsid w:val="00E218B5"/>
    <w:rsid w:val="00E21A37"/>
    <w:rsid w:val="00E2309B"/>
    <w:rsid w:val="00E2320A"/>
    <w:rsid w:val="00E23716"/>
    <w:rsid w:val="00E24A0B"/>
    <w:rsid w:val="00E26F58"/>
    <w:rsid w:val="00E27181"/>
    <w:rsid w:val="00E2745B"/>
    <w:rsid w:val="00E27C7F"/>
    <w:rsid w:val="00E3015D"/>
    <w:rsid w:val="00E30906"/>
    <w:rsid w:val="00E313DE"/>
    <w:rsid w:val="00E31F44"/>
    <w:rsid w:val="00E32FF4"/>
    <w:rsid w:val="00E33CA0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06"/>
    <w:rsid w:val="00E46B7D"/>
    <w:rsid w:val="00E478EF"/>
    <w:rsid w:val="00E47B0D"/>
    <w:rsid w:val="00E47F07"/>
    <w:rsid w:val="00E52BEF"/>
    <w:rsid w:val="00E533C9"/>
    <w:rsid w:val="00E55386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61B"/>
    <w:rsid w:val="00E739A0"/>
    <w:rsid w:val="00E73E19"/>
    <w:rsid w:val="00E74F54"/>
    <w:rsid w:val="00E75381"/>
    <w:rsid w:val="00E75D6F"/>
    <w:rsid w:val="00E76659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0F6F"/>
    <w:rsid w:val="00E94472"/>
    <w:rsid w:val="00E9448C"/>
    <w:rsid w:val="00E959C1"/>
    <w:rsid w:val="00E95B29"/>
    <w:rsid w:val="00EA080D"/>
    <w:rsid w:val="00EA2061"/>
    <w:rsid w:val="00EA3E6F"/>
    <w:rsid w:val="00EA4CD4"/>
    <w:rsid w:val="00EA6C4A"/>
    <w:rsid w:val="00EA7998"/>
    <w:rsid w:val="00EB1D64"/>
    <w:rsid w:val="00EB211E"/>
    <w:rsid w:val="00EB246D"/>
    <w:rsid w:val="00EB3086"/>
    <w:rsid w:val="00EB3A5F"/>
    <w:rsid w:val="00EB686A"/>
    <w:rsid w:val="00EB6CF1"/>
    <w:rsid w:val="00EB729A"/>
    <w:rsid w:val="00EC03A4"/>
    <w:rsid w:val="00EC094E"/>
    <w:rsid w:val="00EC14FE"/>
    <w:rsid w:val="00EC2753"/>
    <w:rsid w:val="00EC32E3"/>
    <w:rsid w:val="00EC3531"/>
    <w:rsid w:val="00EC3FC4"/>
    <w:rsid w:val="00EC5E5A"/>
    <w:rsid w:val="00EC6564"/>
    <w:rsid w:val="00ED01B8"/>
    <w:rsid w:val="00ED0FDA"/>
    <w:rsid w:val="00ED1431"/>
    <w:rsid w:val="00ED16D2"/>
    <w:rsid w:val="00ED334A"/>
    <w:rsid w:val="00ED4547"/>
    <w:rsid w:val="00ED56CF"/>
    <w:rsid w:val="00ED6560"/>
    <w:rsid w:val="00ED75D0"/>
    <w:rsid w:val="00ED7CB6"/>
    <w:rsid w:val="00EE4C61"/>
    <w:rsid w:val="00EE5F81"/>
    <w:rsid w:val="00EE7AF4"/>
    <w:rsid w:val="00EF260E"/>
    <w:rsid w:val="00EF3BD8"/>
    <w:rsid w:val="00EF3EDB"/>
    <w:rsid w:val="00EF4119"/>
    <w:rsid w:val="00EF4B23"/>
    <w:rsid w:val="00EF6877"/>
    <w:rsid w:val="00EF71B1"/>
    <w:rsid w:val="00EF757D"/>
    <w:rsid w:val="00F0137C"/>
    <w:rsid w:val="00F013BE"/>
    <w:rsid w:val="00F02758"/>
    <w:rsid w:val="00F02BA5"/>
    <w:rsid w:val="00F02E39"/>
    <w:rsid w:val="00F03497"/>
    <w:rsid w:val="00F05394"/>
    <w:rsid w:val="00F05399"/>
    <w:rsid w:val="00F05DA4"/>
    <w:rsid w:val="00F0600A"/>
    <w:rsid w:val="00F0636C"/>
    <w:rsid w:val="00F06599"/>
    <w:rsid w:val="00F070C9"/>
    <w:rsid w:val="00F114CB"/>
    <w:rsid w:val="00F1305F"/>
    <w:rsid w:val="00F14D41"/>
    <w:rsid w:val="00F15378"/>
    <w:rsid w:val="00F1651F"/>
    <w:rsid w:val="00F16E95"/>
    <w:rsid w:val="00F17255"/>
    <w:rsid w:val="00F17493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5F1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102"/>
    <w:rsid w:val="00F564D1"/>
    <w:rsid w:val="00F56A6D"/>
    <w:rsid w:val="00F57068"/>
    <w:rsid w:val="00F5751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94C"/>
    <w:rsid w:val="00F6630F"/>
    <w:rsid w:val="00F66BE0"/>
    <w:rsid w:val="00F676B0"/>
    <w:rsid w:val="00F6775B"/>
    <w:rsid w:val="00F76250"/>
    <w:rsid w:val="00F77280"/>
    <w:rsid w:val="00F779F4"/>
    <w:rsid w:val="00F809FC"/>
    <w:rsid w:val="00F82133"/>
    <w:rsid w:val="00F83AC5"/>
    <w:rsid w:val="00F83BE8"/>
    <w:rsid w:val="00F84811"/>
    <w:rsid w:val="00F8587B"/>
    <w:rsid w:val="00F85E5A"/>
    <w:rsid w:val="00F86224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0EC"/>
    <w:rsid w:val="00FA3AC4"/>
    <w:rsid w:val="00FA46A5"/>
    <w:rsid w:val="00FA46E3"/>
    <w:rsid w:val="00FA5F6A"/>
    <w:rsid w:val="00FA601E"/>
    <w:rsid w:val="00FA664D"/>
    <w:rsid w:val="00FB0DAB"/>
    <w:rsid w:val="00FB2492"/>
    <w:rsid w:val="00FB38B3"/>
    <w:rsid w:val="00FB39A3"/>
    <w:rsid w:val="00FB4D19"/>
    <w:rsid w:val="00FB4FA6"/>
    <w:rsid w:val="00FB692A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3BD"/>
    <w:rsid w:val="00FD55AB"/>
    <w:rsid w:val="00FD5829"/>
    <w:rsid w:val="00FD600A"/>
    <w:rsid w:val="00FD69DC"/>
    <w:rsid w:val="00FE0AF3"/>
    <w:rsid w:val="00FE152C"/>
    <w:rsid w:val="00FE177A"/>
    <w:rsid w:val="00FE2D0A"/>
    <w:rsid w:val="00FE3332"/>
    <w:rsid w:val="00FE54C0"/>
    <w:rsid w:val="00FE58AA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9926C6"/>
  <w15:chartTrackingRefBased/>
  <w15:docId w15:val="{514067B2-3762-4FEE-B4A4-939B611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qFormat="1"/>
    <w:lsdException w:name="heading 2" w:qFormat="1"/>
    <w:lsdException w:name="heading 3" w:semiHidden="1" w:uiPriority="0" w:unhideWhenUsed="1"/>
    <w:lsdException w:name="heading 8" w:semiHidden="1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6C5A14"/>
    <w:pPr>
      <w:spacing w:line="288" w:lineRule="auto"/>
      <w:ind w:firstLine="425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rsid w:val="006C5A14"/>
    <w:pPr>
      <w:keepNext/>
      <w:numPr>
        <w:numId w:val="9"/>
      </w:numPr>
      <w:spacing w:before="200"/>
      <w:contextualSpacing/>
      <w:jc w:val="center"/>
      <w:outlineLvl w:val="0"/>
    </w:pPr>
    <w:rPr>
      <w:b/>
      <w:sz w:val="32"/>
      <w:lang w:eastAsia="en-US"/>
    </w:rPr>
  </w:style>
  <w:style w:type="paragraph" w:styleId="20">
    <w:name w:val="heading 2"/>
    <w:basedOn w:val="a0"/>
    <w:next w:val="a0"/>
    <w:link w:val="21"/>
    <w:uiPriority w:val="99"/>
    <w:qFormat/>
    <w:rsid w:val="006C5A14"/>
    <w:pPr>
      <w:keepNext/>
      <w:keepLines/>
      <w:numPr>
        <w:ilvl w:val="1"/>
        <w:numId w:val="9"/>
      </w:numPr>
      <w:spacing w:before="200"/>
      <w:outlineLvl w:val="1"/>
    </w:pPr>
    <w:rPr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nhideWhenUsed/>
    <w:rsid w:val="006C5A14"/>
    <w:pPr>
      <w:keepNext/>
      <w:keepLines/>
      <w:numPr>
        <w:ilvl w:val="2"/>
        <w:numId w:val="9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rsid w:val="006C5A14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rsid w:val="006C5A14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rsid w:val="006C5A14"/>
    <w:pPr>
      <w:keepNext/>
      <w:keepLines/>
      <w:numPr>
        <w:ilvl w:val="5"/>
        <w:numId w:val="9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rsid w:val="006C5A14"/>
    <w:pPr>
      <w:keepNext/>
      <w:keepLines/>
      <w:numPr>
        <w:ilvl w:val="6"/>
        <w:numId w:val="9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rsid w:val="006C5A14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9"/>
    <w:rsid w:val="006C5A14"/>
    <w:pPr>
      <w:keepNext/>
      <w:keepLines/>
      <w:numPr>
        <w:ilvl w:val="8"/>
        <w:numId w:val="9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6C5A14"/>
    <w:rPr>
      <w:rFonts w:ascii="Times New Roman" w:eastAsia="Times New Roman" w:hAnsi="Times New Roman"/>
      <w:b/>
      <w:sz w:val="32"/>
      <w:szCs w:val="24"/>
      <w:lang w:eastAsia="en-US"/>
    </w:rPr>
  </w:style>
  <w:style w:type="character" w:customStyle="1" w:styleId="21">
    <w:name w:val="Заголовок 2 Знак"/>
    <w:link w:val="20"/>
    <w:uiPriority w:val="99"/>
    <w:locked/>
    <w:rsid w:val="006C5A14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40">
    <w:name w:val="Заголовок 4 Знак"/>
    <w:link w:val="4"/>
    <w:uiPriority w:val="99"/>
    <w:locked/>
    <w:rsid w:val="006C5A1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6C5A1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locked/>
    <w:rsid w:val="006C5A14"/>
    <w:rPr>
      <w:rFonts w:ascii="Cambria" w:eastAsia="Times New Roman" w:hAnsi="Cambria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locked/>
    <w:rsid w:val="006C5A14"/>
    <w:rPr>
      <w:rFonts w:ascii="Cambria" w:eastAsia="Times New Roman" w:hAnsi="Cambria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6C5A14"/>
    <w:rPr>
      <w:rFonts w:ascii="Cambria" w:eastAsia="Times New Roman" w:hAnsi="Cambria"/>
      <w:i/>
      <w:iCs/>
      <w:color w:val="404040"/>
    </w:rPr>
  </w:style>
  <w:style w:type="paragraph" w:styleId="a4">
    <w:name w:val="Title"/>
    <w:basedOn w:val="a0"/>
    <w:link w:val="a5"/>
    <w:uiPriority w:val="99"/>
    <w:rsid w:val="006C5A14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6C5A14"/>
    <w:rPr>
      <w:rFonts w:ascii="Times New Roman" w:eastAsia="Times New Roman" w:hAnsi="Times New Roman"/>
      <w:b/>
      <w:sz w:val="22"/>
      <w:szCs w:val="24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6C5A14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locked/>
    <w:rsid w:val="006C5A14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8">
    <w:name w:val="список с точками"/>
    <w:basedOn w:val="a0"/>
    <w:uiPriority w:val="99"/>
    <w:rsid w:val="006C5A14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6C5A14"/>
  </w:style>
  <w:style w:type="paragraph" w:styleId="a">
    <w:name w:val="Normal (Web)"/>
    <w:basedOn w:val="a0"/>
    <w:uiPriority w:val="99"/>
    <w:rsid w:val="006C5A14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aliases w:val="Подрисуночная"/>
    <w:basedOn w:val="a0"/>
    <w:next w:val="a0"/>
    <w:link w:val="ab"/>
    <w:uiPriority w:val="99"/>
    <w:rsid w:val="006C5A14"/>
    <w:pPr>
      <w:spacing w:after="140" w:line="480" w:lineRule="auto"/>
      <w:ind w:firstLine="0"/>
      <w:jc w:val="center"/>
    </w:pPr>
    <w:rPr>
      <w:bCs/>
      <w:smallCaps/>
      <w:sz w:val="20"/>
    </w:rPr>
  </w:style>
  <w:style w:type="character" w:customStyle="1" w:styleId="ab">
    <w:name w:val="Подзаголовок Знак"/>
    <w:aliases w:val="Подрисуночная Знак"/>
    <w:link w:val="aa"/>
    <w:uiPriority w:val="99"/>
    <w:locked/>
    <w:rsid w:val="006C5A14"/>
    <w:rPr>
      <w:rFonts w:ascii="Times New Roman" w:eastAsia="Times New Roman" w:hAnsi="Times New Roman"/>
      <w:bCs/>
      <w:smallCaps/>
      <w:szCs w:val="24"/>
    </w:rPr>
  </w:style>
  <w:style w:type="paragraph" w:styleId="ac">
    <w:name w:val="Body Text"/>
    <w:basedOn w:val="a0"/>
    <w:link w:val="ad"/>
    <w:uiPriority w:val="99"/>
    <w:rsid w:val="006C5A14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6C5A14"/>
    <w:rPr>
      <w:rFonts w:ascii="Times New Roman" w:eastAsia="Times New Roman" w:hAnsi="Times New Roman"/>
      <w:b/>
      <w:sz w:val="28"/>
      <w:szCs w:val="24"/>
    </w:rPr>
  </w:style>
  <w:style w:type="paragraph" w:styleId="22">
    <w:name w:val="Body Text Indent 2"/>
    <w:aliases w:val="Знак"/>
    <w:basedOn w:val="a0"/>
    <w:link w:val="23"/>
    <w:uiPriority w:val="99"/>
    <w:semiHidden/>
    <w:rsid w:val="006C5A14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6C5A14"/>
    <w:rPr>
      <w:rFonts w:ascii="Times New Roman" w:eastAsia="Times New Roman" w:hAnsi="Times New Roman"/>
      <w:b/>
      <w:sz w:val="24"/>
      <w:szCs w:val="24"/>
    </w:rPr>
  </w:style>
  <w:style w:type="paragraph" w:styleId="31">
    <w:name w:val="Body Text Indent 3"/>
    <w:basedOn w:val="a0"/>
    <w:link w:val="32"/>
    <w:uiPriority w:val="99"/>
    <w:rsid w:val="006C5A14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">
    <w:name w:val="Знак Знак Знак Знак Знак Знак Знак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6C5A14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6C5A14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6C5A1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6C5A14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rsid w:val="006C5A14"/>
    <w:pPr>
      <w:ind w:left="720"/>
      <w:contextualSpacing/>
    </w:pPr>
  </w:style>
  <w:style w:type="table" w:styleId="af3">
    <w:name w:val="Table Grid"/>
    <w:basedOn w:val="a2"/>
    <w:uiPriority w:val="99"/>
    <w:rsid w:val="006C5A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C5A1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6C5A1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styleId="af5">
    <w:name w:val="header"/>
    <w:basedOn w:val="a0"/>
    <w:link w:val="af6"/>
    <w:uiPriority w:val="99"/>
    <w:rsid w:val="006C5A14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6C5A14"/>
    <w:rPr>
      <w:rFonts w:ascii="Times New Roman" w:eastAsia="Times New Roman" w:hAnsi="Times New Roman"/>
      <w:sz w:val="24"/>
      <w:szCs w:val="24"/>
    </w:rPr>
  </w:style>
  <w:style w:type="paragraph" w:customStyle="1" w:styleId="12">
    <w:name w:val="Основной текст1"/>
    <w:uiPriority w:val="99"/>
    <w:rsid w:val="006C5A14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character" w:customStyle="1" w:styleId="24">
    <w:name w:val="Основной текст (2)_"/>
    <w:uiPriority w:val="99"/>
    <w:rsid w:val="006C5A14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6C5A1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6C5A1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6C5A14"/>
    <w:rPr>
      <w:rFonts w:cs="Times New Roman"/>
    </w:rPr>
  </w:style>
  <w:style w:type="character" w:styleId="af7">
    <w:name w:val="Hyperlink"/>
    <w:uiPriority w:val="99"/>
    <w:rsid w:val="006C5A14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6C5A14"/>
    <w:rPr>
      <w:rFonts w:ascii="Times New Roman" w:hAnsi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6C5A14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paragraph" w:customStyle="1" w:styleId="13">
    <w:name w:val="Обычный1"/>
    <w:rsid w:val="006C5A14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8">
    <w:name w:val="Стиль"/>
    <w:rsid w:val="006C5A1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eastAsia="ru-RU"/>
    </w:rPr>
  </w:style>
  <w:style w:type="paragraph" w:styleId="27">
    <w:name w:val="Body Text 2"/>
    <w:aliases w:val="Знак4"/>
    <w:basedOn w:val="a0"/>
    <w:link w:val="28"/>
    <w:rsid w:val="006C5A14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6C5A14"/>
    <w:rPr>
      <w:rFonts w:eastAsia="Times New Roman"/>
      <w:sz w:val="22"/>
      <w:szCs w:val="22"/>
    </w:rPr>
  </w:style>
  <w:style w:type="paragraph" w:customStyle="1" w:styleId="Default">
    <w:name w:val="Default"/>
    <w:uiPriority w:val="99"/>
    <w:rsid w:val="006C5A1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3">
    <w:name w:val="Body Text 3"/>
    <w:basedOn w:val="a0"/>
    <w:link w:val="34"/>
    <w:uiPriority w:val="99"/>
    <w:rsid w:val="006C5A14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6C5A14"/>
    <w:rPr>
      <w:rFonts w:eastAsia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6C5A14"/>
    <w:rPr>
      <w:rFonts w:cs="Times New Roman"/>
    </w:rPr>
  </w:style>
  <w:style w:type="character" w:customStyle="1" w:styleId="hps">
    <w:name w:val="hps"/>
    <w:rsid w:val="006C5A14"/>
    <w:rPr>
      <w:rFonts w:cs="Times New Roman"/>
    </w:rPr>
  </w:style>
  <w:style w:type="character" w:customStyle="1" w:styleId="41">
    <w:name w:val="Знак Знак4"/>
    <w:uiPriority w:val="99"/>
    <w:rsid w:val="006C5A1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6C5A1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lang w:val="ru-RU" w:eastAsia="ru-RU"/>
    </w:rPr>
  </w:style>
  <w:style w:type="character" w:customStyle="1" w:styleId="Hyperlink0">
    <w:name w:val="Hyperlink.0"/>
    <w:uiPriority w:val="99"/>
    <w:rsid w:val="006C5A1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6C5A14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0"/>
    <w:uiPriority w:val="99"/>
    <w:rsid w:val="006C5A14"/>
    <w:pPr>
      <w:spacing w:before="100" w:beforeAutospacing="1" w:after="100" w:afterAutospacing="1"/>
    </w:pPr>
  </w:style>
  <w:style w:type="paragraph" w:styleId="af9">
    <w:name w:val="List Bullet"/>
    <w:basedOn w:val="a0"/>
    <w:rsid w:val="006C5A14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6C5A14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6C5A14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6C5A14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6C5A14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6C5A1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6C5A1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6C5A1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6C5A1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6C5A1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6C5A1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6C5A14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6C5A14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6C5A14"/>
    <w:rPr>
      <w:rFonts w:ascii="Courier New" w:eastAsia="Times New Roman" w:hAnsi="Courier New" w:cs="Courier New"/>
    </w:rPr>
  </w:style>
  <w:style w:type="character" w:customStyle="1" w:styleId="apple-style-span">
    <w:name w:val="apple-style-span"/>
    <w:uiPriority w:val="99"/>
    <w:rsid w:val="006C5A14"/>
    <w:rPr>
      <w:rFonts w:cs="Times New Roman"/>
    </w:rPr>
  </w:style>
  <w:style w:type="character" w:customStyle="1" w:styleId="translation">
    <w:name w:val="translation"/>
    <w:rsid w:val="006C5A14"/>
    <w:rPr>
      <w:rFonts w:cs="Times New Roman"/>
    </w:rPr>
  </w:style>
  <w:style w:type="paragraph" w:customStyle="1" w:styleId="36">
    <w:name w:val="Абзац списка3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6C5A14"/>
    <w:rPr>
      <w:rFonts w:ascii="Times New Roman" w:eastAsia="Times New Roman" w:hAnsi="Times New Roman"/>
      <w:lang w:val="ru-RU" w:eastAsia="ru-RU"/>
    </w:rPr>
  </w:style>
  <w:style w:type="paragraph" w:customStyle="1" w:styleId="44">
    <w:name w:val="Абзац списка4"/>
    <w:basedOn w:val="a0"/>
    <w:uiPriority w:val="99"/>
    <w:rsid w:val="006C5A1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6C5A14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6C5A1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6C5A1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rsid w:val="006C5A14"/>
  </w:style>
  <w:style w:type="character" w:customStyle="1" w:styleId="times1404200418041e2char">
    <w:name w:val="times14___0420_0418_041e2__char"/>
    <w:rsid w:val="006C5A14"/>
  </w:style>
  <w:style w:type="paragraph" w:customStyle="1" w:styleId="Times1412">
    <w:name w:val="Стиль Timesмаркер14 + Междустр.интервал:  множитель 12 ин"/>
    <w:basedOn w:val="a0"/>
    <w:rsid w:val="006C5A14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rsid w:val="006C5A14"/>
    <w:pPr>
      <w:tabs>
        <w:tab w:val="left" w:pos="709"/>
      </w:tabs>
      <w:ind w:firstLine="397"/>
      <w:jc w:val="both"/>
    </w:pPr>
  </w:style>
  <w:style w:type="character" w:customStyle="1" w:styleId="Times1420">
    <w:name w:val="Times14_РИО2 Знак"/>
    <w:link w:val="Times142"/>
    <w:rsid w:val="006C5A14"/>
    <w:rPr>
      <w:rFonts w:ascii="Times New Roman" w:eastAsia="Times New Roman" w:hAnsi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rsid w:val="006C5A1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6C5A14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C5A14"/>
    <w:rPr>
      <w:i/>
      <w:iCs/>
    </w:rPr>
  </w:style>
  <w:style w:type="character" w:customStyle="1" w:styleId="15">
    <w:name w:val="Основной шрифт абзаца1"/>
    <w:rsid w:val="006C5A14"/>
  </w:style>
  <w:style w:type="paragraph" w:styleId="afc">
    <w:name w:val="caption"/>
    <w:basedOn w:val="a0"/>
    <w:next w:val="a0"/>
    <w:rsid w:val="006C5A1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6C5A14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6C5A1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6C5A1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rsid w:val="006C5A14"/>
  </w:style>
  <w:style w:type="paragraph" w:customStyle="1" w:styleId="61">
    <w:name w:val="Абзац списка6"/>
    <w:basedOn w:val="a0"/>
    <w:rsid w:val="006C5A14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6C5A14"/>
    <w:rPr>
      <w:rFonts w:ascii="Cambria" w:eastAsia="Times New Roman" w:hAnsi="Cambria"/>
      <w:b/>
      <w:bCs/>
      <w:color w:val="4F81BD"/>
      <w:sz w:val="24"/>
      <w:szCs w:val="24"/>
    </w:rPr>
  </w:style>
  <w:style w:type="character" w:styleId="aff">
    <w:name w:val="Book Title"/>
    <w:uiPriority w:val="33"/>
    <w:rsid w:val="006C5A14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rsid w:val="006C5A14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6C5A14"/>
    <w:rPr>
      <w:rFonts w:ascii="Times New Roman" w:eastAsia="Times New Roman" w:hAnsi="Times New Roman"/>
      <w:sz w:val="24"/>
      <w:szCs w:val="24"/>
      <w:lang w:val="en-US" w:eastAsia="x-none"/>
    </w:rPr>
  </w:style>
  <w:style w:type="character" w:customStyle="1" w:styleId="80">
    <w:name w:val="Заголовок 8 Знак"/>
    <w:link w:val="8"/>
    <w:semiHidden/>
    <w:rsid w:val="006C5A14"/>
    <w:rPr>
      <w:rFonts w:eastAsia="Times New Roman"/>
      <w:i/>
      <w:iCs/>
      <w:sz w:val="24"/>
      <w:szCs w:val="24"/>
    </w:rPr>
  </w:style>
  <w:style w:type="paragraph" w:customStyle="1" w:styleId="-1">
    <w:name w:val="Обычный-1"/>
    <w:basedOn w:val="a0"/>
    <w:autoRedefine/>
    <w:rsid w:val="006C5A14"/>
    <w:pPr>
      <w:jc w:val="both"/>
    </w:pPr>
    <w:rPr>
      <w:color w:val="000000"/>
      <w:szCs w:val="28"/>
    </w:rPr>
  </w:style>
  <w:style w:type="paragraph" w:customStyle="1" w:styleId="120">
    <w:name w:val="12Обычный"/>
    <w:basedOn w:val="a0"/>
    <w:qFormat/>
    <w:rsid w:val="006C5A14"/>
    <w:pPr>
      <w:jc w:val="both"/>
    </w:pPr>
    <w:rPr>
      <w:color w:val="000000"/>
      <w:szCs w:val="28"/>
    </w:rPr>
  </w:style>
  <w:style w:type="paragraph" w:customStyle="1" w:styleId="16">
    <w:name w:val="1_Заголовок"/>
    <w:basedOn w:val="1"/>
    <w:autoRedefine/>
    <w:qFormat/>
    <w:rsid w:val="006C5A14"/>
    <w:pPr>
      <w:spacing w:line="360" w:lineRule="auto"/>
      <w:contextualSpacing w:val="0"/>
    </w:pPr>
    <w:rPr>
      <w:szCs w:val="28"/>
      <w:lang w:eastAsia="ru-RU"/>
    </w:rPr>
  </w:style>
  <w:style w:type="paragraph" w:customStyle="1" w:styleId="2a">
    <w:name w:val="2_Заголовок"/>
    <w:basedOn w:val="20"/>
    <w:autoRedefine/>
    <w:qFormat/>
    <w:rsid w:val="0043023C"/>
    <w:pPr>
      <w:numPr>
        <w:ilvl w:val="0"/>
        <w:numId w:val="0"/>
      </w:numPr>
      <w:spacing w:line="240" w:lineRule="auto"/>
    </w:pPr>
    <w:rPr>
      <w:color w:val="000000"/>
      <w:sz w:val="32"/>
      <w:szCs w:val="32"/>
      <w:lang w:eastAsia="ru-RU"/>
    </w:rPr>
  </w:style>
  <w:style w:type="paragraph" w:customStyle="1" w:styleId="aff1">
    <w:name w:val="Подрисуночный"/>
    <w:basedOn w:val="a0"/>
    <w:autoRedefine/>
    <w:qFormat/>
    <w:rsid w:val="006C5A14"/>
    <w:pPr>
      <w:spacing w:after="200" w:line="360" w:lineRule="auto"/>
      <w:ind w:firstLine="0"/>
      <w:jc w:val="center"/>
    </w:pPr>
    <w:rPr>
      <w:sz w:val="20"/>
      <w:szCs w:val="28"/>
    </w:rPr>
  </w:style>
  <w:style w:type="paragraph" w:customStyle="1" w:styleId="aff2">
    <w:name w:val="Формула"/>
    <w:basedOn w:val="120"/>
    <w:next w:val="120"/>
    <w:qFormat/>
    <w:rsid w:val="006C5A14"/>
    <w:pPr>
      <w:spacing w:before="300" w:after="300" w:line="240" w:lineRule="auto"/>
      <w:ind w:left="5103" w:firstLine="0"/>
      <w:jc w:val="left"/>
    </w:pPr>
  </w:style>
  <w:style w:type="paragraph" w:customStyle="1" w:styleId="aff3">
    <w:name w:val="Рисунок"/>
    <w:basedOn w:val="120"/>
    <w:qFormat/>
    <w:rsid w:val="006C5A14"/>
    <w:pPr>
      <w:spacing w:before="240" w:line="240" w:lineRule="auto"/>
      <w:ind w:firstLine="0"/>
      <w:jc w:val="center"/>
    </w:pPr>
    <w:rPr>
      <w:noProof/>
      <w:lang w:val="en-US" w:eastAsia="en-US"/>
    </w:rPr>
  </w:style>
  <w:style w:type="paragraph" w:styleId="aff4">
    <w:name w:val="TOC Heading"/>
    <w:basedOn w:val="1"/>
    <w:next w:val="a0"/>
    <w:uiPriority w:val="39"/>
    <w:unhideWhenUsed/>
    <w:rsid w:val="006C5A14"/>
    <w:pPr>
      <w:keepLines/>
      <w:spacing w:before="480" w:line="276" w:lineRule="auto"/>
      <w:contextualSpacing w:val="0"/>
      <w:jc w:val="left"/>
      <w:outlineLvl w:val="9"/>
    </w:pPr>
    <w:rPr>
      <w:rFonts w:ascii="Cambria" w:eastAsia="MS Gothic" w:hAnsi="Cambria"/>
      <w:bCs/>
      <w:color w:val="365F91"/>
      <w:sz w:val="28"/>
      <w:szCs w:val="28"/>
      <w:lang w:val="en-US" w:eastAsia="ja-JP"/>
    </w:rPr>
  </w:style>
  <w:style w:type="paragraph" w:styleId="17">
    <w:name w:val="toc 1"/>
    <w:basedOn w:val="a0"/>
    <w:next w:val="a0"/>
    <w:autoRedefine/>
    <w:uiPriority w:val="39"/>
    <w:rsid w:val="006C5A14"/>
    <w:pPr>
      <w:tabs>
        <w:tab w:val="right" w:leader="dot" w:pos="9628"/>
      </w:tabs>
    </w:pPr>
  </w:style>
  <w:style w:type="paragraph" w:styleId="2b">
    <w:name w:val="toc 2"/>
    <w:basedOn w:val="a0"/>
    <w:next w:val="a0"/>
    <w:autoRedefine/>
    <w:uiPriority w:val="39"/>
    <w:rsid w:val="006C5A14"/>
    <w:pPr>
      <w:ind w:left="240"/>
    </w:pPr>
  </w:style>
  <w:style w:type="paragraph" w:customStyle="1" w:styleId="18">
    <w:name w:val="Не 1 Заг"/>
    <w:basedOn w:val="120"/>
    <w:qFormat/>
    <w:rsid w:val="00D37B1B"/>
    <w:pPr>
      <w:spacing w:before="30" w:line="360" w:lineRule="auto"/>
      <w:ind w:firstLine="0"/>
      <w:jc w:val="center"/>
    </w:pPr>
    <w:rPr>
      <w:b/>
      <w:sz w:val="32"/>
    </w:rPr>
  </w:style>
  <w:style w:type="paragraph" w:customStyle="1" w:styleId="2c">
    <w:name w:val="Не 2 заг"/>
    <w:basedOn w:val="18"/>
    <w:rsid w:val="00D37B1B"/>
    <w:pPr>
      <w:jc w:val="left"/>
    </w:pPr>
    <w:rPr>
      <w:sz w:val="28"/>
    </w:rPr>
  </w:style>
  <w:style w:type="paragraph" w:customStyle="1" w:styleId="37">
    <w:name w:val="3_Заголовок"/>
    <w:basedOn w:val="3"/>
    <w:next w:val="120"/>
    <w:rsid w:val="006C5A14"/>
    <w:pPr>
      <w:numPr>
        <w:ilvl w:val="0"/>
        <w:numId w:val="0"/>
      </w:numPr>
      <w:spacing w:line="240" w:lineRule="auto"/>
    </w:pPr>
    <w:rPr>
      <w:rFonts w:ascii="Times New Roman" w:hAnsi="Times New Roman"/>
      <w:color w:val="auto"/>
      <w:sz w:val="28"/>
      <w:szCs w:val="32"/>
    </w:rPr>
  </w:style>
  <w:style w:type="paragraph" w:customStyle="1" w:styleId="38">
    <w:name w:val="Заг3"/>
    <w:basedOn w:val="3"/>
    <w:rsid w:val="00FE177A"/>
    <w:rPr>
      <w:rFonts w:ascii="Times New Roman" w:hAnsi="Times New Roman"/>
      <w:color w:val="auto"/>
      <w:sz w:val="28"/>
    </w:rPr>
  </w:style>
  <w:style w:type="numbering" w:customStyle="1" w:styleId="Style1">
    <w:name w:val="Style1"/>
    <w:uiPriority w:val="99"/>
    <w:rsid w:val="00FE177A"/>
    <w:pPr>
      <w:numPr>
        <w:numId w:val="13"/>
      </w:numPr>
    </w:pPr>
  </w:style>
  <w:style w:type="numbering" w:customStyle="1" w:styleId="Style2">
    <w:name w:val="Style2"/>
    <w:uiPriority w:val="99"/>
    <w:rsid w:val="00FE177A"/>
    <w:pPr>
      <w:numPr>
        <w:numId w:val="16"/>
      </w:numPr>
    </w:pPr>
  </w:style>
  <w:style w:type="paragraph" w:customStyle="1" w:styleId="aff5">
    <w:name w:val="Листинг"/>
    <w:basedOn w:val="a0"/>
    <w:link w:val="aff6"/>
    <w:qFormat/>
    <w:rsid w:val="00FD53BD"/>
    <w:pPr>
      <w:ind w:firstLine="0"/>
    </w:pPr>
  </w:style>
  <w:style w:type="character" w:customStyle="1" w:styleId="aff6">
    <w:name w:val="Листинг Знак"/>
    <w:link w:val="aff5"/>
    <w:rsid w:val="00FD53BD"/>
    <w:rPr>
      <w:rFonts w:ascii="Times New Roman" w:eastAsia="Times New Roman" w:hAnsi="Times New Roman"/>
      <w:sz w:val="24"/>
      <w:szCs w:val="24"/>
    </w:rPr>
  </w:style>
  <w:style w:type="paragraph" w:customStyle="1" w:styleId="alt">
    <w:name w:val="alt"/>
    <w:basedOn w:val="a0"/>
    <w:rsid w:val="002E311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customStyle="1" w:styleId="preprocessor">
    <w:name w:val="preprocessor"/>
    <w:basedOn w:val="a1"/>
    <w:rsid w:val="002E3110"/>
  </w:style>
  <w:style w:type="character" w:customStyle="1" w:styleId="keyword">
    <w:name w:val="keyword"/>
    <w:basedOn w:val="a1"/>
    <w:rsid w:val="002E3110"/>
  </w:style>
  <w:style w:type="character" w:customStyle="1" w:styleId="comment">
    <w:name w:val="comment"/>
    <w:basedOn w:val="a1"/>
    <w:rsid w:val="002E3110"/>
  </w:style>
  <w:style w:type="character" w:customStyle="1" w:styleId="datatypes">
    <w:name w:val="datatypes"/>
    <w:basedOn w:val="a1"/>
    <w:rsid w:val="002E3110"/>
  </w:style>
  <w:style w:type="character" w:customStyle="1" w:styleId="string">
    <w:name w:val="string"/>
    <w:basedOn w:val="a1"/>
    <w:rsid w:val="002E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237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672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5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68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73008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63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BF%D1%80%D0%BE%D1%82%D0%B0%D0%BB%D0%BA%D0%B8%D0%B2%D0%B0%D0%BD%D0%B8%D1%8F_%D0%BF%D1%80%D0%B5%D0%B4%D0%BF%D0%BE%D1%82%D0%BE%D0%BA%D0%B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pcl\Documents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234FC-F3A7-4521-9E66-033B3BEC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149</TotalTime>
  <Pages>10</Pages>
  <Words>2039</Words>
  <Characters>11624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13636</CharactersWithSpaces>
  <SharedDoc>false</SharedDoc>
  <HLinks>
    <vt:vector size="66" baseType="variant">
      <vt:variant>
        <vt:i4>5373954</vt:i4>
      </vt:variant>
      <vt:variant>
        <vt:i4>96</vt:i4>
      </vt:variant>
      <vt:variant>
        <vt:i4>0</vt:i4>
      </vt:variant>
      <vt:variant>
        <vt:i4>5</vt:i4>
      </vt:variant>
      <vt:variant>
        <vt:lpwstr>https://www.mendeley.com/</vt:lpwstr>
      </vt:variant>
      <vt:variant>
        <vt:lpwstr/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_Toc532747623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_Toc532747622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_Toc532747618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_Toc532747617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_Toc532747614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_Toc532747608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_Toc532747604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_Toc532747601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_Toc532747598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_Toc532747593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cheredilina.98@gmail.com</cp:lastModifiedBy>
  <cp:revision>23</cp:revision>
  <cp:lastPrinted>2020-03-16T08:43:00Z</cp:lastPrinted>
  <dcterms:created xsi:type="dcterms:W3CDTF">2020-05-30T15:06:00Z</dcterms:created>
  <dcterms:modified xsi:type="dcterms:W3CDTF">2020-05-30T22:53:00Z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http://www.zotero.org/styles/gost-r-7-0-5-2008-numeric-alphabetical</vt:lpwstr>
  </property>
  <property fmtid="{D5CDD505-2E9C-101B-9397-08002B2CF9AE}" pid="24" name="Mendeley Unique User Id_1">
    <vt:lpwstr>a432ebca-f4c5-309c-b2e9-5433f3997e60</vt:lpwstr>
  </property>
</Properties>
</file>